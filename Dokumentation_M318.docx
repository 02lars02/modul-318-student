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0E9" w:rsidRPr="00874510" w:rsidRDefault="00EE1935" w:rsidP="00E35A68">
      <w:pPr>
        <w:jc w:val="both"/>
        <w:rPr>
          <w:color w:val="000000"/>
          <w:sz w:val="22"/>
          <w:szCs w:val="18"/>
        </w:rPr>
      </w:pPr>
      <w:bookmarkStart w:id="0" w:name="_Toc514130223"/>
      <w:bookmarkStart w:id="1" w:name="_Toc514130899"/>
      <w:bookmarkStart w:id="2" w:name="_Toc514131536"/>
      <w:bookmarkStart w:id="3" w:name="_Toc514136558"/>
      <w:bookmarkStart w:id="4" w:name="_Toc514146357"/>
      <w:bookmarkStart w:id="5" w:name="_Toc514160830"/>
      <w:bookmarkStart w:id="6" w:name="_Toc514170715"/>
      <w:bookmarkStart w:id="7" w:name="_Toc514218874"/>
      <w:bookmarkStart w:id="8" w:name="_Toc514219080"/>
      <w:bookmarkStart w:id="9" w:name="_Toc514219176"/>
      <w:r>
        <w:rPr>
          <w:b/>
          <w:color w:val="000000"/>
          <w:sz w:val="40"/>
          <w:szCs w:val="36"/>
        </w:rPr>
        <w:t>Dokumentation</w:t>
      </w:r>
      <w:r w:rsidR="00C77077">
        <w:rPr>
          <w:b/>
          <w:color w:val="000000"/>
          <w:sz w:val="40"/>
          <w:szCs w:val="36"/>
        </w:rPr>
        <w:t xml:space="preserve"> ÜK</w:t>
      </w:r>
    </w:p>
    <w:p w:rsidR="00206D7C" w:rsidRPr="00CF6FC2" w:rsidRDefault="00206D7C" w:rsidP="00E35A68">
      <w:pPr>
        <w:jc w:val="both"/>
        <w:rPr>
          <w:color w:val="000000"/>
          <w:szCs w:val="18"/>
        </w:rPr>
      </w:pPr>
    </w:p>
    <w:p w:rsidR="00206D7C" w:rsidRPr="00071B94" w:rsidRDefault="00C77077" w:rsidP="00E35A68">
      <w:pPr>
        <w:jc w:val="both"/>
        <w:rPr>
          <w:color w:val="000000"/>
          <w:sz w:val="28"/>
          <w:szCs w:val="18"/>
        </w:rPr>
      </w:pPr>
      <w:r>
        <w:rPr>
          <w:color w:val="000000"/>
          <w:sz w:val="28"/>
          <w:szCs w:val="18"/>
        </w:rPr>
        <w:t>M</w:t>
      </w:r>
      <w:r w:rsidR="00EE1935">
        <w:rPr>
          <w:color w:val="000000"/>
          <w:sz w:val="28"/>
          <w:szCs w:val="18"/>
        </w:rPr>
        <w:t>318</w:t>
      </w: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Default="003B3DF4" w:rsidP="00E35A68">
      <w:pPr>
        <w:pStyle w:val="Kopfzeile"/>
        <w:jc w:val="both"/>
        <w:rPr>
          <w:color w:val="000000"/>
          <w:szCs w:val="18"/>
        </w:rPr>
      </w:pPr>
    </w:p>
    <w:p w:rsidR="003B3DF4" w:rsidRPr="00CF6FC2" w:rsidRDefault="003B3DF4" w:rsidP="00E35A68">
      <w:pPr>
        <w:pStyle w:val="Kopfzeile"/>
        <w:jc w:val="both"/>
        <w:rPr>
          <w:color w:val="000000"/>
          <w:szCs w:val="18"/>
        </w:rPr>
      </w:pPr>
    </w:p>
    <w:tbl>
      <w:tblPr>
        <w:tblW w:w="9648" w:type="dxa"/>
        <w:tblLook w:val="00A0" w:firstRow="1" w:lastRow="0" w:firstColumn="1" w:lastColumn="0" w:noHBand="0" w:noVBand="0"/>
      </w:tblPr>
      <w:tblGrid>
        <w:gridCol w:w="2376"/>
        <w:gridCol w:w="7272"/>
      </w:tblGrid>
      <w:tr w:rsidR="00D75913" w:rsidRPr="005A2D97" w:rsidTr="00371473">
        <w:trPr>
          <w:trHeight w:val="301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Inhalt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Dokumentation ÜK 318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Erstelldatum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EE193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Montag, 3. Dezember 2018</w:t>
            </w:r>
          </w:p>
        </w:tc>
      </w:tr>
      <w:tr w:rsidR="00D75913" w:rsidRPr="005A2D97" w:rsidTr="00371473">
        <w:trPr>
          <w:trHeight w:val="285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Änderungsdatum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4F7F25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Dienstag, 4. Dezember 2018</w:t>
            </w:r>
          </w:p>
        </w:tc>
      </w:tr>
      <w:tr w:rsidR="00D75913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D75913" w:rsidRPr="005A2D97" w:rsidRDefault="00D75913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 w:rsidRPr="005A2D97">
              <w:rPr>
                <w:color w:val="000000"/>
                <w:szCs w:val="18"/>
              </w:rPr>
              <w:t>Autor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D75913" w:rsidRPr="00D75913" w:rsidRDefault="00034AB9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Ghezzi Lars</w:t>
            </w:r>
          </w:p>
        </w:tc>
      </w:tr>
      <w:tr w:rsidR="009B0054" w:rsidRPr="005A2D97" w:rsidTr="00371473">
        <w:trPr>
          <w:trHeight w:val="279"/>
        </w:trPr>
        <w:tc>
          <w:tcPr>
            <w:tcW w:w="2376" w:type="dxa"/>
            <w:shd w:val="clear" w:color="auto" w:fill="auto"/>
            <w:vAlign w:val="center"/>
          </w:tcPr>
          <w:p w:rsidR="009B0054" w:rsidRPr="005A2D97" w:rsidRDefault="009B0054" w:rsidP="00E35A68">
            <w:pPr>
              <w:pStyle w:val="Kopfzeile"/>
              <w:jc w:val="both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Freigegeben</w:t>
            </w:r>
          </w:p>
        </w:tc>
        <w:tc>
          <w:tcPr>
            <w:tcW w:w="7272" w:type="dxa"/>
            <w:shd w:val="clear" w:color="auto" w:fill="auto"/>
            <w:vAlign w:val="center"/>
          </w:tcPr>
          <w:p w:rsidR="009B0054" w:rsidRDefault="009B0054" w:rsidP="00E35A68">
            <w:pPr>
              <w:pStyle w:val="Kopfzeile"/>
              <w:spacing w:line="288" w:lineRule="auto"/>
              <w:jc w:val="both"/>
              <w:rPr>
                <w:b/>
                <w:color w:val="000000"/>
                <w:szCs w:val="18"/>
              </w:rPr>
            </w:pPr>
            <w:r>
              <w:rPr>
                <w:b/>
                <w:color w:val="000000"/>
                <w:szCs w:val="18"/>
              </w:rPr>
              <w:t>Nein</w:t>
            </w:r>
          </w:p>
        </w:tc>
      </w:tr>
    </w:tbl>
    <w:p w:rsidR="00206D7C" w:rsidRPr="00CF6FC2" w:rsidRDefault="00206D7C" w:rsidP="00E35A68">
      <w:pPr>
        <w:pStyle w:val="Funotentext"/>
        <w:jc w:val="both"/>
        <w:rPr>
          <w:color w:val="000000"/>
          <w:szCs w:val="18"/>
        </w:rPr>
      </w:pPr>
    </w:p>
    <w:p w:rsidR="00206D7C" w:rsidRPr="00DC7D9A" w:rsidRDefault="00206D7C" w:rsidP="00E35A68">
      <w:pPr>
        <w:jc w:val="both"/>
        <w:sectPr w:rsidR="00206D7C" w:rsidRPr="00DC7D9A" w:rsidSect="004666E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3828" w:right="992" w:bottom="4253" w:left="992" w:header="794" w:footer="2092" w:gutter="0"/>
          <w:cols w:space="720"/>
          <w:titlePg/>
        </w:sectPr>
      </w:pPr>
      <w:bookmarkStart w:id="10" w:name="_Toc32113693"/>
      <w:bookmarkStart w:id="11" w:name="_Toc32113694"/>
      <w:bookmarkStart w:id="12" w:name="_Toc32113695"/>
      <w:bookmarkStart w:id="13" w:name="_Toc32113696"/>
      <w:bookmarkStart w:id="14" w:name="_Toc32113698"/>
      <w:bookmarkStart w:id="15" w:name="_Toc32113700"/>
      <w:bookmarkStart w:id="16" w:name="_Toc32113701"/>
      <w:bookmarkStart w:id="17" w:name="_Ref32114106"/>
      <w:bookmarkStart w:id="18" w:name="_Ref32114080"/>
      <w:bookmarkStart w:id="19" w:name="_Toc3211370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bookmarkEnd w:id="19" w:displacedByCustomXml="next"/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Start w:id="20" w:name="_Ref472918885" w:displacedByCustomXml="next"/>
    <w:bookmarkStart w:id="21" w:name="_Toc472921481" w:displacedByCustomXml="next"/>
    <w:sdt>
      <w:sdtPr>
        <w:rPr>
          <w:rFonts w:ascii="Verdana" w:eastAsia="PMingLiU" w:hAnsi="Verdana" w:cs="Times New Roman"/>
          <w:color w:val="auto"/>
          <w:sz w:val="18"/>
          <w:szCs w:val="20"/>
          <w:lang w:val="de-DE" w:eastAsia="de-DE"/>
        </w:rPr>
        <w:id w:val="-1805996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2866" w:rsidRPr="00B52866" w:rsidRDefault="00B52866">
          <w:pPr>
            <w:pStyle w:val="Inhaltsverzeichnisberschrift"/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</w:pPr>
          <w:r>
            <w:rPr>
              <w:rFonts w:ascii="Verdana" w:eastAsia="PMingLiU" w:hAnsi="Verdana" w:cs="Times New Roman"/>
              <w:b/>
              <w:color w:val="auto"/>
              <w:sz w:val="26"/>
              <w:szCs w:val="20"/>
              <w:lang w:eastAsia="de-DE"/>
            </w:rPr>
            <w:t>Inhaltsverzeichnis</w:t>
          </w:r>
        </w:p>
        <w:p w:rsidR="00E71843" w:rsidRDefault="00B52866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76907" w:history="1">
            <w:r w:rsidR="00E71843" w:rsidRPr="00DC375C">
              <w:rPr>
                <w:rStyle w:val="Hyperlink"/>
              </w:rPr>
              <w:t>1</w:t>
            </w:r>
            <w:r w:rsidR="00E71843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="00E71843" w:rsidRPr="00DC375C">
              <w:rPr>
                <w:rStyle w:val="Hyperlink"/>
              </w:rPr>
              <w:t>Einleitung</w:t>
            </w:r>
            <w:r w:rsidR="00E71843">
              <w:rPr>
                <w:webHidden/>
              </w:rPr>
              <w:tab/>
            </w:r>
            <w:r w:rsidR="00E71843">
              <w:rPr>
                <w:webHidden/>
              </w:rPr>
              <w:fldChar w:fldCharType="begin"/>
            </w:r>
            <w:r w:rsidR="00E71843">
              <w:rPr>
                <w:webHidden/>
              </w:rPr>
              <w:instrText xml:space="preserve"> PAGEREF _Toc531676907 \h </w:instrText>
            </w:r>
            <w:r w:rsidR="00E71843">
              <w:rPr>
                <w:webHidden/>
              </w:rPr>
            </w:r>
            <w:r w:rsidR="00E71843">
              <w:rPr>
                <w:webHidden/>
              </w:rPr>
              <w:fldChar w:fldCharType="separate"/>
            </w:r>
            <w:r w:rsidR="00E71843">
              <w:rPr>
                <w:webHidden/>
              </w:rPr>
              <w:t>3</w:t>
            </w:r>
            <w:r w:rsidR="00E71843"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08" w:history="1">
            <w:r w:rsidRPr="00DC375C"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Zweck des Dokuments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09" w:history="1">
            <w:r w:rsidRPr="00DC375C"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Anforderungen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10" w:history="1">
            <w:r w:rsidRPr="00DC375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Funktionen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1" w:history="1">
            <w:r w:rsidRPr="00DC375C"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Station Textsuche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2" w:history="1">
            <w:r w:rsidRPr="00DC375C"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Verbindungen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3" w:history="1">
            <w:r w:rsidRPr="00DC375C">
              <w:rPr>
                <w:rStyle w:val="Hyperlink"/>
              </w:rPr>
              <w:t>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Abfahrtstafel anzeigen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4" w:history="1">
            <w:r w:rsidRPr="00DC375C">
              <w:rPr>
                <w:rStyle w:val="Hyperlink"/>
              </w:rPr>
              <w:t>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Station Textsuche während dem Schreiben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5" w:history="1">
            <w:r w:rsidRPr="00DC375C">
              <w:rPr>
                <w:rStyle w:val="Hyperlink"/>
              </w:rPr>
              <w:t>2.5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Verbindungen zu bestimmter Zeit suchen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16" w:history="1">
            <w:r w:rsidRPr="00DC375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7" w:history="1">
            <w:r w:rsidRPr="00DC375C">
              <w:rPr>
                <w:rStyle w:val="Hyperlink"/>
              </w:rPr>
              <w:t>3.1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GUI Responsiv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18" w:history="1">
            <w:r w:rsidRPr="00DC375C">
              <w:rPr>
                <w:rStyle w:val="Hyperlink"/>
              </w:rPr>
              <w:t>3.2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531676919" w:history="1">
            <w:r w:rsidRPr="00DC375C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  <w:noProof/>
              </w:rPr>
              <w:t>Abfrage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0" w:history="1">
            <w:r w:rsidRPr="00DC375C">
              <w:rPr>
                <w:rStyle w:val="Hyperlink"/>
              </w:rPr>
              <w:t>3.3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List Box Elemente zu TextBox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21" w:history="1">
            <w:r w:rsidRPr="00DC375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Planung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2" w:history="1">
            <w:r w:rsidRPr="00DC375C">
              <w:rPr>
                <w:rStyle w:val="Hyperlink"/>
                <w:lang w:eastAsia="de-CH"/>
              </w:rPr>
              <w:t>4.1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3" w:history="1">
            <w:r w:rsidRPr="00DC375C">
              <w:rPr>
                <w:rStyle w:val="Hyperlink"/>
              </w:rPr>
              <w:t>4.2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Aktivitätsdiagramm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4" w:history="1">
            <w:r w:rsidRPr="00DC375C">
              <w:rPr>
                <w:rStyle w:val="Hyperlink"/>
              </w:rPr>
              <w:t>4.3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Klassendiagramm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2"/>
            <w:rPr>
              <w:rFonts w:asciiTheme="minorHAnsi" w:eastAsiaTheme="minorEastAsia" w:hAnsiTheme="minorHAnsi" w:cstheme="minorBidi"/>
              <w:sz w:val="22"/>
              <w:szCs w:val="22"/>
              <w:lang w:eastAsia="de-CH"/>
            </w:rPr>
          </w:pPr>
          <w:hyperlink w:anchor="_Toc531676925" w:history="1">
            <w:r w:rsidRPr="00DC375C">
              <w:rPr>
                <w:rStyle w:val="Hyperlink"/>
              </w:rPr>
              <w:t>4.4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de-CH"/>
              </w:rPr>
              <w:tab/>
            </w:r>
            <w:r w:rsidRPr="00DC375C">
              <w:rPr>
                <w:rStyle w:val="Hyperlink"/>
              </w:rPr>
              <w:t>Mock-Up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26" w:history="1">
            <w:r w:rsidRPr="00DC375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Testfälle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843" w:rsidRDefault="00E71843">
          <w:pPr>
            <w:pStyle w:val="Verzeichnis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de-CH" w:eastAsia="de-CH"/>
            </w:rPr>
          </w:pPr>
          <w:hyperlink w:anchor="_Toc531676927" w:history="1">
            <w:r w:rsidRPr="00DC375C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de-CH" w:eastAsia="de-CH"/>
              </w:rPr>
              <w:tab/>
            </w:r>
            <w:r w:rsidRPr="00DC375C">
              <w:rPr>
                <w:rStyle w:val="Hyperlink"/>
              </w:rPr>
              <w:t>Installationsanleitung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_Toc531676927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762BC5" w:rsidRDefault="00B52866" w:rsidP="00B52866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  <w:p w:rsidR="00B52866" w:rsidRPr="00B52866" w:rsidRDefault="00F93A2D" w:rsidP="00B52866"/>
      </w:sdtContent>
    </w:sdt>
    <w:p w:rsidR="006B78E5" w:rsidRDefault="00AE3636" w:rsidP="00AE3636">
      <w:pPr>
        <w:pStyle w:val="berschrift1"/>
      </w:pPr>
      <w:bookmarkStart w:id="22" w:name="_Toc531676907"/>
      <w:bookmarkEnd w:id="21"/>
      <w:bookmarkEnd w:id="20"/>
      <w:r>
        <w:lastRenderedPageBreak/>
        <w:t>Einleitung</w:t>
      </w:r>
      <w:bookmarkEnd w:id="22"/>
    </w:p>
    <w:p w:rsidR="008D2EA5" w:rsidRDefault="008D2EA5" w:rsidP="008D2EA5">
      <w:pPr>
        <w:pStyle w:val="berschrift2"/>
      </w:pPr>
      <w:bookmarkStart w:id="23" w:name="_Toc531676908"/>
      <w:r>
        <w:t>Zweck des Dokuments</w:t>
      </w:r>
      <w:bookmarkEnd w:id="23"/>
    </w:p>
    <w:p w:rsidR="00F66593" w:rsidRDefault="00910598" w:rsidP="00910598">
      <w:pPr>
        <w:pStyle w:val="Textkrper"/>
      </w:pPr>
      <w:r>
        <w:t>Dieses Dokument soll die Projektarbeit des 5. Überbetrieblichen Kurs erklären und aufzeigen, was erledigt wurde</w:t>
      </w:r>
      <w:r w:rsidR="00D41DA5">
        <w:t>, wo es Fehler gab, wie es zu Installieren ist und wie es geplant wurde.</w:t>
      </w:r>
    </w:p>
    <w:p w:rsidR="00F66593" w:rsidRDefault="002041FD" w:rsidP="00F66593">
      <w:pPr>
        <w:pStyle w:val="berschrift2"/>
      </w:pPr>
      <w:bookmarkStart w:id="24" w:name="_Toc531676909"/>
      <w:r>
        <w:t>Anforderungen</w:t>
      </w:r>
      <w:bookmarkEnd w:id="24"/>
    </w:p>
    <w:p w:rsidR="00827C1B" w:rsidRPr="00827C1B" w:rsidRDefault="00827C1B" w:rsidP="00827C1B">
      <w:pPr>
        <w:pStyle w:val="Textkrper"/>
      </w:pPr>
      <w:r>
        <w:t xml:space="preserve">Diese Acht Vorgaben wurden zu </w:t>
      </w:r>
      <w:r w:rsidR="00603109">
        <w:t>Beginn</w:t>
      </w:r>
      <w:r>
        <w:t xml:space="preserve"> definiert. Dabei müssen solche mit Priorität Eins unbedingt erledigt werden, solche mit Priorität Zwei sollten dabei sein und die mit Priorität drei wäre schön wenn es die gebe</w:t>
      </w:r>
      <w:r w:rsidR="004D3E86">
        <w:t>.</w:t>
      </w:r>
      <w:r>
        <w:t xml:space="preserve"> </w:t>
      </w:r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8359"/>
        <w:gridCol w:w="1553"/>
      </w:tblGrid>
      <w:tr w:rsidR="006677F3" w:rsidTr="00827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Pr="00827C1B" w:rsidRDefault="006677F3" w:rsidP="00827C1B">
            <w:pPr>
              <w:pStyle w:val="Text"/>
              <w:spacing w:before="120" w:after="12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Beschreibung</w:t>
            </w:r>
          </w:p>
        </w:tc>
        <w:tc>
          <w:tcPr>
            <w:tcW w:w="1553" w:type="dxa"/>
          </w:tcPr>
          <w:p w:rsidR="006677F3" w:rsidRPr="00827C1B" w:rsidRDefault="006677F3" w:rsidP="00827C1B">
            <w:pPr>
              <w:pStyle w:val="Text"/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27C1B">
              <w:rPr>
                <w:color w:val="FFFFFF" w:themeColor="background1"/>
              </w:rPr>
              <w:t>Priorität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Start- und Endstation mittels Textsuche suchen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können, damit ich nicht alle Stationsnamen auswendig lernen muss.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die aktuellen, d.h. mindestens die nächsten vier bis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fünf Verbindungen zwischen den beiden gefundenen und ausgewählten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Stationen sehen, damit ich weiss wann ich zur Station muss, um den für mich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idealen Anschluss zu erwischen.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 sehen, welche Verbindungen ab einer bestimmten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Station vorhanden sind, damit ich bei mir zuhause eine Art Abfahrtstafel haben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spacing w:before="120" w:after="120"/>
            </w:pPr>
            <w:r>
              <w:t>Als ÖV-Benutzer möchte ich, dass schon während meiner Eingabe erste Suchresultate</w:t>
            </w:r>
          </w:p>
          <w:p w:rsidR="006677F3" w:rsidRDefault="006677F3" w:rsidP="00827C1B">
            <w:pPr>
              <w:pStyle w:val="Text"/>
              <w:spacing w:before="120" w:after="120"/>
            </w:pPr>
            <w:r>
              <w:t>erscheinen, damit ich effizienter nach Stationen suchen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Als ÖV-Benutzer möchte ich nicht nur aktuelle Verbindungen suchen können,</w:t>
            </w:r>
          </w:p>
          <w:p w:rsidR="006677F3" w:rsidRDefault="006677F3" w:rsidP="00827C1B">
            <w:pPr>
              <w:pStyle w:val="Text"/>
              <w:tabs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sondern auch solche zu einem beliebigen anderen Zeitpunkt, damit ich</w:t>
            </w:r>
          </w:p>
          <w:p w:rsidR="006677F3" w:rsidRDefault="006677F3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2640"/>
              </w:tabs>
              <w:spacing w:before="120" w:after="120"/>
            </w:pPr>
            <w:r>
              <w:t>zukünftige Reisen planen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spacing w:before="120" w:after="120"/>
            </w:pPr>
            <w:r>
              <w:t>Als ÖV-Benutzer möchte ich sehen, wo sich eine Station befindet, damit ich mir</w:t>
            </w:r>
          </w:p>
          <w:p w:rsidR="006677F3" w:rsidRDefault="00301EF0" w:rsidP="00827C1B">
            <w:pPr>
              <w:pStyle w:val="Text"/>
              <w:spacing w:before="120" w:after="120"/>
            </w:pPr>
            <w:r>
              <w:t>besser vorstellen kann, wie die Situation vor Ort aussieht.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301EF0" w:rsidRDefault="00301EF0" w:rsidP="00827C1B">
            <w:pPr>
              <w:pStyle w:val="Text"/>
              <w:tabs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Als ÖV-Benutzer möchte Stationen finden, die sich ganz in der Nähe meiner</w:t>
            </w:r>
          </w:p>
          <w:p w:rsidR="006677F3" w:rsidRDefault="00301EF0" w:rsidP="00827C1B">
            <w:pPr>
              <w:pStyle w:val="Text"/>
              <w:tabs>
                <w:tab w:val="clear" w:pos="170"/>
                <w:tab w:val="clear" w:pos="3402"/>
                <w:tab w:val="clear" w:pos="6804"/>
                <w:tab w:val="left" w:pos="5670"/>
              </w:tabs>
              <w:spacing w:before="120" w:after="120"/>
            </w:pPr>
            <w:r>
              <w:t>aktuellen Position befinden, damit ich schnell einen Anschluss erreichen kann.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677F3" w:rsidTr="00827C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</w:tcPr>
          <w:p w:rsidR="00827C1B" w:rsidRDefault="00827C1B" w:rsidP="00827C1B">
            <w:pPr>
              <w:pStyle w:val="Text"/>
              <w:spacing w:before="120" w:after="120"/>
            </w:pPr>
            <w:r>
              <w:t>Ich möchte meine gefundenen Resultate via Mail weiterleiten können, damit</w:t>
            </w:r>
          </w:p>
          <w:p w:rsidR="006677F3" w:rsidRDefault="00827C1B" w:rsidP="00827C1B">
            <w:pPr>
              <w:pStyle w:val="Text"/>
              <w:spacing w:before="120" w:after="120"/>
            </w:pPr>
            <w:r>
              <w:t>auch andere von meinen Recherchen profitieren können.</w:t>
            </w:r>
          </w:p>
        </w:tc>
        <w:tc>
          <w:tcPr>
            <w:tcW w:w="1553" w:type="dxa"/>
          </w:tcPr>
          <w:p w:rsidR="006677F3" w:rsidRDefault="006677F3" w:rsidP="00827C1B">
            <w:pPr>
              <w:pStyle w:val="Text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910598" w:rsidRDefault="00910598" w:rsidP="00F66593">
      <w:pPr>
        <w:pStyle w:val="Text"/>
      </w:pPr>
    </w:p>
    <w:p w:rsidR="009553AC" w:rsidRDefault="009553AC" w:rsidP="009553AC">
      <w:pPr>
        <w:pStyle w:val="berschrift1"/>
      </w:pPr>
      <w:bookmarkStart w:id="25" w:name="_Toc531676910"/>
      <w:r>
        <w:lastRenderedPageBreak/>
        <w:t>Funktionen</w:t>
      </w:r>
      <w:bookmarkEnd w:id="25"/>
    </w:p>
    <w:p w:rsidR="00F357C0" w:rsidRDefault="00F357C0" w:rsidP="00F357C0">
      <w:pPr>
        <w:pStyle w:val="berschrift2"/>
      </w:pPr>
      <w:bookmarkStart w:id="26" w:name="_Toc531676911"/>
      <w:r>
        <w:t>Station Textsuche</w:t>
      </w:r>
      <w:bookmarkEnd w:id="26"/>
    </w:p>
    <w:p w:rsidR="00F357C0" w:rsidRDefault="00890A7A" w:rsidP="00F357C0">
      <w:pPr>
        <w:pStyle w:val="Textkrper"/>
      </w:pPr>
      <w:r>
        <w:t>Mithilfe der Textsuche kann der Benutzer ein Teil des Station Namen</w:t>
      </w:r>
      <w:r w:rsidR="00A31588">
        <w:t>s</w:t>
      </w:r>
      <w:r>
        <w:t xml:space="preserve"> eingeben. Dabei erhält er nachher Vorschläge für den gesamten Namen der Stationen.</w:t>
      </w:r>
      <w:r w:rsidR="00652253">
        <w:t xml:space="preserve"> Um diese Funktion in der TextBox zu benutzen muss man mindestens Vier Zeichen eingegeben haben.</w:t>
      </w:r>
      <w:r w:rsidR="00D55F70">
        <w:br/>
        <w:t>Dies ist hilfreich, wenn er teile des Namens vergessen hatte.</w:t>
      </w:r>
    </w:p>
    <w:p w:rsidR="000E5866" w:rsidRPr="00F357C0" w:rsidRDefault="000E5866" w:rsidP="00F357C0">
      <w:pPr>
        <w:pStyle w:val="Textkrper"/>
      </w:pPr>
      <w:r w:rsidRPr="000E5866">
        <w:rPr>
          <w:noProof/>
          <w:lang w:eastAsia="de-CH"/>
        </w:rPr>
        <w:drawing>
          <wp:inline distT="0" distB="0" distL="0" distR="0" wp14:anchorId="166B8F53" wp14:editId="37662A7C">
            <wp:extent cx="6268720" cy="1361529"/>
            <wp:effectExtent l="19050" t="19050" r="17780" b="1016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70769" cy="1361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berschrift2"/>
      </w:pPr>
      <w:bookmarkStart w:id="27" w:name="_Toc531676912"/>
      <w:r>
        <w:t>Verbindungen suchen</w:t>
      </w:r>
      <w:bookmarkEnd w:id="27"/>
    </w:p>
    <w:p w:rsidR="00CC67C8" w:rsidRPr="00CC67C8" w:rsidRDefault="00CC67C8" w:rsidP="00CC67C8">
      <w:pPr>
        <w:pStyle w:val="Textkrper"/>
      </w:pPr>
      <w:r>
        <w:t>Der Benutzer kann Zwei Stationen</w:t>
      </w:r>
      <w:r w:rsidR="00652253">
        <w:t xml:space="preserve"> in den TextBoxen</w:t>
      </w:r>
      <w:r>
        <w:t xml:space="preserve"> angeben und erhält danach die nächsten Verbindungen. In den meisten Fällen werden die nächsten Vier Verbindungen angezeigt.</w:t>
      </w:r>
      <w:r>
        <w:br/>
        <w:t>Im der Grafik unten sieht man die Verbin</w:t>
      </w:r>
      <w:r w:rsidR="00BF5E9D">
        <w:t>dungen von Sursee nach Luzern.</w:t>
      </w:r>
      <w:r w:rsidR="000E5866">
        <w:rPr>
          <w:noProof/>
          <w:lang w:eastAsia="de-CH"/>
        </w:rPr>
        <w:drawing>
          <wp:inline distT="0" distB="0" distL="0" distR="0" wp14:anchorId="6578ADE3" wp14:editId="61B3CB4F">
            <wp:extent cx="6268720" cy="2416622"/>
            <wp:effectExtent l="19050" t="19050" r="17780" b="222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55" cy="24338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57C0" w:rsidRDefault="00F357C0" w:rsidP="00F357C0">
      <w:pPr>
        <w:pStyle w:val="Textkrper"/>
      </w:pPr>
    </w:p>
    <w:p w:rsidR="00820938" w:rsidRDefault="00820938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F357C0" w:rsidRDefault="00F357C0" w:rsidP="00F357C0">
      <w:pPr>
        <w:pStyle w:val="berschrift2"/>
      </w:pPr>
      <w:bookmarkStart w:id="28" w:name="_Toc531676913"/>
      <w:r>
        <w:lastRenderedPageBreak/>
        <w:t>Abfahrtstafel anzeigen</w:t>
      </w:r>
      <w:bookmarkEnd w:id="28"/>
    </w:p>
    <w:p w:rsidR="00820938" w:rsidRPr="00820938" w:rsidRDefault="00820938" w:rsidP="00820938">
      <w:pPr>
        <w:pStyle w:val="Textkrper"/>
      </w:pPr>
      <w:r>
        <w:t xml:space="preserve">Mithilfe der Abfahrtstafel sieht der Benutzer die nächsten Verbindungen ab einer Bestimmten Station. Dies ist zu Vergleichen mit der Anzeige am </w:t>
      </w:r>
      <w:r w:rsidR="00985A4D">
        <w:t>Bahnhof</w:t>
      </w:r>
      <w:r>
        <w:t>.</w:t>
      </w:r>
      <w:r w:rsidR="003A5086">
        <w:t xml:space="preserve"> Um diese zu aktivieren, muss man Zuerst den Button "Anzeigetafel" anwählen, dann ein Text in die </w:t>
      </w:r>
      <w:r w:rsidR="00FA7532">
        <w:t>TextBox</w:t>
      </w:r>
      <w:r w:rsidR="003A5086">
        <w:t xml:space="preserve"> eingeben und zum Schluss den Button "Suchen" klicken.</w:t>
      </w:r>
    </w:p>
    <w:p w:rsidR="004C6DF8" w:rsidRDefault="00A54F89" w:rsidP="00F357C0">
      <w:pPr>
        <w:pStyle w:val="Textkrper"/>
      </w:pPr>
      <w:r>
        <w:rPr>
          <w:noProof/>
          <w:lang w:eastAsia="de-CH"/>
        </w:rPr>
        <w:drawing>
          <wp:inline distT="0" distB="0" distL="0" distR="0" wp14:anchorId="498B7A7A" wp14:editId="06E67FED">
            <wp:extent cx="6271260" cy="2407763"/>
            <wp:effectExtent l="19050" t="19050" r="15240" b="1206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212" cy="2414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6DF8" w:rsidRDefault="004C6DF8" w:rsidP="004C6DF8">
      <w:pPr>
        <w:pStyle w:val="berschrift2"/>
      </w:pPr>
      <w:bookmarkStart w:id="29" w:name="_Toc531676914"/>
      <w:r>
        <w:t>Station Textsuche während dem Schreiben</w:t>
      </w:r>
      <w:bookmarkEnd w:id="29"/>
    </w:p>
    <w:p w:rsidR="004C6DF8" w:rsidRDefault="007B565C" w:rsidP="004C6DF8">
      <w:pPr>
        <w:pStyle w:val="Textkrper"/>
      </w:pPr>
      <w:r>
        <w:t xml:space="preserve">Nachdem man </w:t>
      </w:r>
      <w:r w:rsidR="00FA7532">
        <w:t>Vier</w:t>
      </w:r>
      <w:r>
        <w:t xml:space="preserve"> Buchstaben eingegeben hat, wird rechts in der List Box Vorschläge angezeigt, für mögliche </w:t>
      </w:r>
      <w:r w:rsidR="00654DD1">
        <w:t>Station Namen</w:t>
      </w:r>
      <w:r>
        <w:t>.</w:t>
      </w:r>
      <w:r w:rsidR="00B176E2">
        <w:br/>
        <w:t xml:space="preserve">Sobald rechts in der List Box die Vorschläge angezeigt werden kann man die Taste "Enter" drücken und man springt in die List Box, wobei das erste Element Blau markiert wird. </w:t>
      </w:r>
      <w:r w:rsidR="000747C7">
        <w:t xml:space="preserve">Nachher kann man mithilfe der Pfeiltaste zwischen den Vorschlägen hin und her </w:t>
      </w:r>
      <w:r w:rsidR="00D84F58">
        <w:t>wechseln</w:t>
      </w:r>
      <w:r w:rsidR="000747C7">
        <w:t xml:space="preserve">. Sobald </w:t>
      </w:r>
      <w:r w:rsidR="00654DD1">
        <w:t>man</w:t>
      </w:r>
      <w:r w:rsidR="000747C7">
        <w:t xml:space="preserve"> den richtigen selektiert hat, kann man</w:t>
      </w:r>
      <w:r w:rsidR="00654DD1">
        <w:t xml:space="preserve"> die Tas</w:t>
      </w:r>
      <w:r w:rsidR="00B97E76">
        <w:t>te "Enter" klicken und schon erscheint der Station Name</w:t>
      </w:r>
      <w:r w:rsidR="00173596">
        <w:t xml:space="preserve"> </w:t>
      </w:r>
      <w:r w:rsidR="00654DD1">
        <w:t xml:space="preserve">Links in der </w:t>
      </w:r>
      <w:r w:rsidR="004B2260">
        <w:t>TextBox</w:t>
      </w:r>
      <w:r w:rsidR="00654DD1">
        <w:t>.</w:t>
      </w:r>
      <w:r w:rsidR="008938B6">
        <w:rPr>
          <w:noProof/>
          <w:lang w:eastAsia="de-CH"/>
        </w:rPr>
        <w:drawing>
          <wp:inline distT="0" distB="0" distL="0" distR="0" wp14:anchorId="53C66643" wp14:editId="7D4DF6E5">
            <wp:extent cx="3962400" cy="1521307"/>
            <wp:effectExtent l="19050" t="19050" r="19050" b="222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269" cy="153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565C" w:rsidRPr="004C6DF8" w:rsidRDefault="000B100B" w:rsidP="004C6DF8">
      <w:pPr>
        <w:pStyle w:val="Textkrper"/>
      </w:pPr>
      <w:r>
        <w:rPr>
          <w:noProof/>
          <w:lang w:eastAsia="de-CH"/>
        </w:rPr>
        <w:drawing>
          <wp:inline distT="0" distB="0" distL="0" distR="0" wp14:anchorId="3305B83D" wp14:editId="7D79B82D">
            <wp:extent cx="3962400" cy="1525796"/>
            <wp:effectExtent l="19050" t="19050" r="19050" b="1778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017" cy="15583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2DB7" w:rsidRDefault="00692DB7" w:rsidP="00692DB7">
      <w:pPr>
        <w:pStyle w:val="berschrift2"/>
      </w:pPr>
      <w:bookmarkStart w:id="30" w:name="_Toc531676915"/>
      <w:r>
        <w:lastRenderedPageBreak/>
        <w:t>Verbindungen zu bestimmter Zeit suchen</w:t>
      </w:r>
      <w:bookmarkEnd w:id="30"/>
    </w:p>
    <w:p w:rsidR="00DF14B3" w:rsidRPr="00DF14B3" w:rsidRDefault="00FA160B" w:rsidP="00DF14B3">
      <w:pPr>
        <w:pStyle w:val="Textkrper"/>
      </w:pPr>
      <w:r>
        <w:t>Beim Feature Verbindungen suchen (Kapitel 2.2) kann man jetzt noch ein bestimmtes Datum und eine bestimmte Zeit mitgeben.</w:t>
      </w:r>
      <w:r w:rsidR="00E1467C">
        <w:br/>
      </w:r>
      <w:r w:rsidR="006A7CBB">
        <w:t>Dabei ist zu beachten, dass e</w:t>
      </w:r>
      <w:r w:rsidR="00E1467C">
        <w:t xml:space="preserve">r </w:t>
      </w:r>
      <w:r w:rsidR="006A7CBB">
        <w:t>Ergebnisse</w:t>
      </w:r>
      <w:r w:rsidR="00E1467C">
        <w:t xml:space="preserve"> gefunden werden, wenn das Datum in </w:t>
      </w:r>
      <w:r w:rsidR="006A7CBB">
        <w:t>diesem</w:t>
      </w:r>
      <w:r w:rsidR="00E1467C">
        <w:t>, letztes oder nächstes Jahr ist. Sonst</w:t>
      </w:r>
      <w:r w:rsidR="006A7CBB">
        <w:t xml:space="preserve"> wird es meistens kein Ergebnis </w:t>
      </w:r>
      <w:r w:rsidR="001E7EF3">
        <w:t>geliefert</w:t>
      </w:r>
      <w:r w:rsidR="006A7CBB">
        <w:t xml:space="preserve"> und der Benutzer erhält eine Information.</w:t>
      </w:r>
      <w:r w:rsidR="00E1467C">
        <w:t xml:space="preserve"> </w:t>
      </w:r>
      <w:r w:rsidR="00E1467C">
        <w:rPr>
          <w:noProof/>
          <w:lang w:eastAsia="de-CH"/>
        </w:rPr>
        <w:br/>
      </w:r>
      <w:r w:rsidR="00F215E8">
        <w:rPr>
          <w:noProof/>
          <w:lang w:eastAsia="de-CH"/>
        </w:rPr>
        <w:drawing>
          <wp:inline distT="0" distB="0" distL="0" distR="0" wp14:anchorId="419B8325" wp14:editId="0602F265">
            <wp:extent cx="6271260" cy="2403382"/>
            <wp:effectExtent l="19050" t="19050" r="15240" b="165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022" cy="24190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0E66" w:rsidRDefault="00980E66" w:rsidP="00980E66">
      <w:pPr>
        <w:pStyle w:val="berschrift1"/>
      </w:pPr>
      <w:bookmarkStart w:id="31" w:name="_Toc531676916"/>
      <w:bookmarkStart w:id="32" w:name="_Toc531676927"/>
      <w:r>
        <w:lastRenderedPageBreak/>
        <w:t>Installationsanleitung</w:t>
      </w:r>
      <w:bookmarkEnd w:id="32"/>
    </w:p>
    <w:p w:rsidR="00980E66" w:rsidRPr="003D0022" w:rsidRDefault="006F7B91" w:rsidP="00980E66">
      <w:pPr>
        <w:pStyle w:val="Textkrper"/>
      </w:pPr>
      <w:r w:rsidRPr="006F7B91">
        <w:drawing>
          <wp:anchor distT="0" distB="0" distL="114300" distR="114300" simplePos="0" relativeHeight="251660288" behindDoc="0" locked="0" layoutInCell="1" allowOverlap="1" wp14:anchorId="1AD8AFE1" wp14:editId="05DFF860">
            <wp:simplePos x="0" y="0"/>
            <wp:positionH relativeFrom="column">
              <wp:posOffset>3390900</wp:posOffset>
            </wp:positionH>
            <wp:positionV relativeFrom="paragraph">
              <wp:posOffset>329565</wp:posOffset>
            </wp:positionV>
            <wp:extent cx="2901315" cy="116205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Das Installieren des Programms kann man über folgenden Link:</w:t>
      </w:r>
      <w:r w:rsidRPr="006F7B91">
        <w:rPr>
          <w:noProof/>
          <w:lang w:eastAsia="de-CH"/>
        </w:rPr>
        <w:t xml:space="preserve"> </w:t>
      </w:r>
      <w:r>
        <w:br/>
      </w:r>
      <w:hyperlink r:id="rId23" w:history="1">
        <w:r w:rsidRPr="009332DA">
          <w:rPr>
            <w:rStyle w:val="Hyperlink"/>
          </w:rPr>
          <w:t>https://github.com/02lars02/</w:t>
        </w:r>
        <w:r w:rsidRPr="009332DA">
          <w:rPr>
            <w:rStyle w:val="Hyperlink"/>
          </w:rPr>
          <w:t>m</w:t>
        </w:r>
        <w:r w:rsidRPr="009332DA">
          <w:rPr>
            <w:rStyle w:val="Hyperlink"/>
          </w:rPr>
          <w:t>odul-318-stu</w:t>
        </w:r>
        <w:r w:rsidRPr="009332DA">
          <w:rPr>
            <w:rStyle w:val="Hyperlink"/>
          </w:rPr>
          <w:t>d</w:t>
        </w:r>
        <w:r w:rsidRPr="009332DA">
          <w:rPr>
            <w:rStyle w:val="Hyperlink"/>
          </w:rPr>
          <w:t>ent/raw/master/</w:t>
        </w:r>
        <w:r w:rsidRPr="009332DA">
          <w:rPr>
            <w:rStyle w:val="Hyperlink"/>
          </w:rPr>
          <w:t>T</w:t>
        </w:r>
        <w:r w:rsidRPr="009332DA">
          <w:rPr>
            <w:rStyle w:val="Hyperlink"/>
          </w:rPr>
          <w:t>ransportAppSetup.msi</w:t>
        </w:r>
      </w:hyperlink>
      <w:r>
        <w:br/>
        <w:t>Danach öffnet sich der Browser und eine Installation startet.</w:t>
      </w:r>
      <w:r w:rsidR="004224D3">
        <w:br/>
        <w:t>Nachdem die Installation abgeschlossen ist, kann man rechts auf den Pfeil klicken. Da öffnet sich ein Menü, wo man "Ö</w:t>
      </w:r>
      <w:r w:rsidR="006A2F7F">
        <w:t>ffnen" auswählen muss.</w:t>
      </w:r>
      <w:r w:rsidR="006A2F7F">
        <w:br/>
        <w:t>Danach startet sich der Installer. Es öffnet sich ein Fenster auf welchem alles beschrieben ist. Dieses Fenster wird den User durch die Installation leiten.</w:t>
      </w:r>
      <w:r w:rsidR="006A2F7F">
        <w:br/>
        <w:t>Nachdem die Installation erfolgreich war, wird sich das Fenster schliessen und an sollte ein Shortcut auf dem Desktop sehen.</w:t>
      </w:r>
      <w:bookmarkStart w:id="33" w:name="_GoBack"/>
      <w:bookmarkEnd w:id="33"/>
    </w:p>
    <w:p w:rsidR="009553AC" w:rsidRDefault="009553AC" w:rsidP="00F357C0">
      <w:pPr>
        <w:pStyle w:val="berschrift1"/>
      </w:pPr>
      <w:r>
        <w:lastRenderedPageBreak/>
        <w:t>Bugs</w:t>
      </w:r>
      <w:bookmarkEnd w:id="31"/>
    </w:p>
    <w:p w:rsidR="00C173D9" w:rsidRDefault="00C173D9" w:rsidP="001A5601">
      <w:pPr>
        <w:pStyle w:val="berschrift2"/>
      </w:pPr>
      <w:bookmarkStart w:id="34" w:name="_Toc531676917"/>
      <w:r>
        <w:t>GUI Responsiv</w:t>
      </w:r>
      <w:bookmarkEnd w:id="34"/>
    </w:p>
    <w:p w:rsidR="009E0F70" w:rsidRDefault="009E0F70" w:rsidP="009E0F70">
      <w:pPr>
        <w:pStyle w:val="Textkrper"/>
      </w:pPr>
      <w:r>
        <w:t xml:space="preserve">Das GUI verfügt über eine feste Grösse. Daher kann es kommen, dass Elemente, welche einen langen Namen haben, nicht vollumfänglich in der </w:t>
      </w:r>
      <w:r w:rsidR="000D7DE8">
        <w:t>List Box</w:t>
      </w:r>
      <w:r>
        <w:t xml:space="preserve"> ersichtlich sind.</w:t>
      </w:r>
      <w:r w:rsidR="00BC21F6">
        <w:br/>
        <w:t>Dieser Fehler, wie unten im Screenshot zu sehen, kommt nur sehr selten vor und oft auch</w:t>
      </w:r>
      <w:r w:rsidR="004C0D05">
        <w:t xml:space="preserve"> meistens</w:t>
      </w:r>
      <w:r w:rsidR="00BC21F6">
        <w:t xml:space="preserve"> nur, wenn man </w:t>
      </w:r>
      <w:r w:rsidR="004C0D05">
        <w:t xml:space="preserve">nach </w:t>
      </w:r>
      <w:r w:rsidR="0072376F">
        <w:t>irgendeiner</w:t>
      </w:r>
      <w:r w:rsidR="004C0D05">
        <w:t xml:space="preserve"> Firma sucht, wie man im Screenshot erkennen kann.</w:t>
      </w:r>
      <w:r w:rsidR="00BC21F6">
        <w:rPr>
          <w:noProof/>
          <w:lang w:eastAsia="de-CH"/>
        </w:rPr>
        <w:br/>
      </w:r>
      <w:r w:rsidR="00BF5E9D">
        <w:rPr>
          <w:noProof/>
          <w:lang w:eastAsia="de-CH"/>
        </w:rPr>
        <w:drawing>
          <wp:inline distT="0" distB="0" distL="0" distR="0" wp14:anchorId="252003E5" wp14:editId="58422302">
            <wp:extent cx="6271260" cy="3270400"/>
            <wp:effectExtent l="19050" t="19050" r="15240" b="2540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293" cy="3278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1D15" w:rsidRDefault="00011D15" w:rsidP="00011D15">
      <w:pPr>
        <w:pStyle w:val="berschrift2"/>
      </w:pPr>
      <w:bookmarkStart w:id="35" w:name="_Toc531676918"/>
      <w:r>
        <w:t>Performance</w:t>
      </w:r>
      <w:bookmarkEnd w:id="35"/>
    </w:p>
    <w:p w:rsidR="00444A51" w:rsidRPr="00444A51" w:rsidRDefault="00444A51" w:rsidP="00444A51">
      <w:pPr>
        <w:pStyle w:val="berschrift3"/>
      </w:pPr>
      <w:bookmarkStart w:id="36" w:name="_Toc531676919"/>
      <w:r>
        <w:t>Abfrage</w:t>
      </w:r>
      <w:bookmarkEnd w:id="36"/>
    </w:p>
    <w:p w:rsidR="00011D15" w:rsidRPr="00011D15" w:rsidRDefault="00011D15" w:rsidP="00011D15">
      <w:pPr>
        <w:pStyle w:val="Textkrper"/>
      </w:pPr>
      <w:r>
        <w:t>Sobald man den vierten Buchstaben in ein Textfeld eingibt kann es dazu kommen, dass es zu einer kurzen Verzögerung kommen kann. Dies aufgru</w:t>
      </w:r>
      <w:r w:rsidR="006026BC">
        <w:t>nd der Abfrage der API zu diesem</w:t>
      </w:r>
      <w:r>
        <w:t xml:space="preserve"> Zeit</w:t>
      </w:r>
      <w:r w:rsidR="006026BC">
        <w:t>punkt</w:t>
      </w:r>
      <w:r>
        <w:t>.</w:t>
      </w:r>
    </w:p>
    <w:p w:rsidR="00011D15" w:rsidRDefault="00011D15" w:rsidP="00011D15">
      <w:pPr>
        <w:pStyle w:val="Textkrper"/>
      </w:pPr>
      <w:r w:rsidRPr="00011D15">
        <w:drawing>
          <wp:inline distT="0" distB="0" distL="0" distR="0" wp14:anchorId="7C45F41E" wp14:editId="22B30E6C">
            <wp:extent cx="6271260" cy="1631337"/>
            <wp:effectExtent l="19050" t="19050" r="15240" b="260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87406" cy="1635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4A51" w:rsidRDefault="00444A51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777E7E" w:rsidRDefault="00444A51" w:rsidP="00777E7E">
      <w:pPr>
        <w:pStyle w:val="berschrift2"/>
      </w:pPr>
      <w:bookmarkStart w:id="37" w:name="_Toc531676920"/>
      <w:r>
        <w:lastRenderedPageBreak/>
        <w:t>List Box</w:t>
      </w:r>
      <w:r w:rsidR="00777E7E">
        <w:t xml:space="preserve"> Elemente zu </w:t>
      </w:r>
      <w:r>
        <w:t>TextBox</w:t>
      </w:r>
      <w:bookmarkEnd w:id="37"/>
    </w:p>
    <w:p w:rsidR="00444A51" w:rsidRPr="00444A51" w:rsidRDefault="00444A51" w:rsidP="00444A51">
      <w:pPr>
        <w:pStyle w:val="Textkrper"/>
      </w:pPr>
      <w:r>
        <w:t xml:space="preserve">Ein weiterer Fehler im Programm ist, dass man ein </w:t>
      </w:r>
      <w:r w:rsidR="00327FF0">
        <w:t>Eintrag</w:t>
      </w:r>
      <w:r>
        <w:t xml:space="preserve"> aus der </w:t>
      </w:r>
      <w:r w:rsidR="00327FF0">
        <w:t>List</w:t>
      </w:r>
      <w:r>
        <w:t xml:space="preserve"> Box selektieren kann und dann mit der Taste "Enter" kann man den Text des Eintrages in einer </w:t>
      </w:r>
      <w:r w:rsidR="00327FF0">
        <w:t>TextBox</w:t>
      </w:r>
      <w:r>
        <w:t xml:space="preserve"> anzeige lassen.</w:t>
      </w:r>
    </w:p>
    <w:p w:rsidR="00444A51" w:rsidRPr="00444A51" w:rsidRDefault="00444A51" w:rsidP="00444A51">
      <w:pPr>
        <w:pStyle w:val="Textkrper"/>
      </w:pPr>
      <w:r>
        <w:rPr>
          <w:noProof/>
          <w:lang w:eastAsia="de-CH"/>
        </w:rPr>
        <w:drawing>
          <wp:inline distT="0" distB="0" distL="0" distR="0" wp14:anchorId="4A3D11E3" wp14:editId="23E40456">
            <wp:extent cx="4839970" cy="1611403"/>
            <wp:effectExtent l="19050" t="19050" r="17780" b="2730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43" cy="16178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553AC" w:rsidRDefault="008C45E6" w:rsidP="009553AC">
      <w:pPr>
        <w:pStyle w:val="berschrift1"/>
      </w:pPr>
      <w:bookmarkStart w:id="38" w:name="_Toc531676921"/>
      <w:r>
        <w:rPr>
          <w:noProof/>
          <w:lang w:eastAsia="de-CH"/>
        </w:rPr>
        <w:lastRenderedPageBreak/>
        <w:drawing>
          <wp:anchor distT="0" distB="0" distL="114300" distR="114300" simplePos="0" relativeHeight="251659264" behindDoc="0" locked="0" layoutInCell="1" allowOverlap="1" wp14:anchorId="7D872D08" wp14:editId="45D78B49">
            <wp:simplePos x="0" y="0"/>
            <wp:positionH relativeFrom="column">
              <wp:posOffset>2827655</wp:posOffset>
            </wp:positionH>
            <wp:positionV relativeFrom="paragraph">
              <wp:posOffset>0</wp:posOffset>
            </wp:positionV>
            <wp:extent cx="2886710" cy="1540510"/>
            <wp:effectExtent l="19050" t="19050" r="27940" b="21590"/>
            <wp:wrapSquare wrapText="bothSides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1540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601">
        <w:t>Planung</w:t>
      </w:r>
      <w:bookmarkEnd w:id="38"/>
    </w:p>
    <w:p w:rsidR="009553AC" w:rsidRDefault="009553AC" w:rsidP="001C4821">
      <w:pPr>
        <w:pStyle w:val="berschrift2"/>
        <w:rPr>
          <w:noProof/>
          <w:lang w:eastAsia="de-CH"/>
        </w:rPr>
      </w:pPr>
      <w:bookmarkStart w:id="39" w:name="_Toc531676922"/>
      <w:r>
        <w:t>Use Case</w:t>
      </w:r>
      <w:bookmarkEnd w:id="39"/>
      <w:r w:rsidR="001C4821" w:rsidRPr="001C4821">
        <w:rPr>
          <w:noProof/>
          <w:lang w:eastAsia="de-CH"/>
        </w:rPr>
        <w:t xml:space="preserve"> </w:t>
      </w:r>
    </w:p>
    <w:p w:rsidR="008C45E6" w:rsidRPr="008C45E6" w:rsidRDefault="008C45E6" w:rsidP="008C45E6">
      <w:pPr>
        <w:pStyle w:val="Textkrper"/>
        <w:rPr>
          <w:lang w:eastAsia="de-CH"/>
        </w:rPr>
      </w:pPr>
    </w:p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064DD">
              <w:t>Station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kann nach Stationen Namen suchen und erhält dabei Vorschläge für ähnliche Station Namen.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weiss den genauen Namen der Station nicht.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einige Anfangsbuchstaben einer Station an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6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Vorschläge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den genauen Namen der Station.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 zwischen Zwei Stationen suchen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die nächsten Vier Verbindungen zwischen Zwei Stationen erhalten.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von einer Station zur nächsten fahren.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Startstation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Endstation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5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erhält die Information, wann der nächste Bus oder Zug, von einer bestimmten Station zu einer anderen, bestimmten Station fährt.</w:t>
            </w:r>
          </w:p>
        </w:tc>
      </w:tr>
    </w:tbl>
    <w:p w:rsidR="00B2267F" w:rsidRDefault="00B2267F" w:rsidP="00B2267F"/>
    <w:tbl>
      <w:tblPr>
        <w:tblStyle w:val="Gitternetztabelle5dunkelAkzent1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B2267F" w:rsidTr="00932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Use Case</w:t>
            </w:r>
          </w:p>
        </w:tc>
        <w:tc>
          <w:tcPr>
            <w:tcW w:w="6232" w:type="dxa"/>
          </w:tcPr>
          <w:p w:rsidR="00B2267F" w:rsidRPr="00A064DD" w:rsidRDefault="00B2267F" w:rsidP="00B2267F">
            <w:pPr>
              <w:pStyle w:val="Listenabsatz"/>
              <w:numPr>
                <w:ilvl w:val="0"/>
                <w:numId w:val="4"/>
              </w:numPr>
              <w:tabs>
                <w:tab w:val="clear" w:pos="3402"/>
                <w:tab w:val="clear" w:pos="6804"/>
              </w:tabs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Anzeigetafel einer Station anzeigen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Beschreibung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gewissen Station angezeigt bekommen.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Akteur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ÖV-Benutzer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Auslöser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möchte alle Verbindungen ab einer Station sehen.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Vorbedingungen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benötigt eine Internetverbindung.</w:t>
            </w:r>
          </w:p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 muss installiert sein.</w:t>
            </w:r>
          </w:p>
        </w:tc>
      </w:tr>
      <w:tr w:rsidR="00B2267F" w:rsidTr="00932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Ablauf</w:t>
            </w:r>
          </w:p>
        </w:tc>
        <w:tc>
          <w:tcPr>
            <w:tcW w:w="6232" w:type="dxa"/>
          </w:tcPr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startet Programm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gibt eine Station ein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betätigt einen Button</w:t>
            </w:r>
          </w:p>
          <w:p w:rsidR="00B2267F" w:rsidRDefault="00B2267F" w:rsidP="00B2267F">
            <w:pPr>
              <w:pStyle w:val="Listenabsatz"/>
              <w:numPr>
                <w:ilvl w:val="0"/>
                <w:numId w:val="7"/>
              </w:numPr>
              <w:tabs>
                <w:tab w:val="clear" w:pos="3402"/>
                <w:tab w:val="clear" w:pos="6804"/>
              </w:tabs>
              <w:spacing w:line="259" w:lineRule="auto"/>
              <w:ind w:left="714" w:hanging="35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Informationen werden angezeigt</w:t>
            </w:r>
          </w:p>
        </w:tc>
      </w:tr>
      <w:tr w:rsidR="00B2267F" w:rsidTr="00932C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B2267F" w:rsidRDefault="00B2267F" w:rsidP="00932CF0">
            <w:r>
              <w:t>Ergebnis</w:t>
            </w:r>
          </w:p>
        </w:tc>
        <w:tc>
          <w:tcPr>
            <w:tcW w:w="6232" w:type="dxa"/>
          </w:tcPr>
          <w:p w:rsidR="00B2267F" w:rsidRDefault="00B2267F" w:rsidP="00932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sieht alle Züge und/oder Busse, welche ab dieser Station fahren.</w:t>
            </w:r>
          </w:p>
        </w:tc>
      </w:tr>
    </w:tbl>
    <w:p w:rsidR="00B2267F" w:rsidRDefault="00B2267F" w:rsidP="00B2267F"/>
    <w:p w:rsidR="009553AC" w:rsidRDefault="009553AC" w:rsidP="009553AC">
      <w:pPr>
        <w:pStyle w:val="berschrift2"/>
      </w:pPr>
      <w:bookmarkStart w:id="40" w:name="_Toc531676923"/>
      <w:r>
        <w:lastRenderedPageBreak/>
        <w:t>Aktivitätsdiagramm</w:t>
      </w:r>
      <w:bookmarkEnd w:id="40"/>
    </w:p>
    <w:p w:rsidR="00E247F6" w:rsidRPr="00E247F6" w:rsidRDefault="00E247F6" w:rsidP="00E247F6">
      <w:pPr>
        <w:pStyle w:val="Textkrper"/>
      </w:pPr>
      <w:r>
        <w:t>Unterhalb in der Grafik ist dargestellt, wie das Programm funktionieren soll, wenn der Benutzer nach einer Verbindung suchen will.</w:t>
      </w:r>
    </w:p>
    <w:p w:rsidR="00A03E2B" w:rsidRDefault="00A03E2B" w:rsidP="00A03E2B">
      <w:pPr>
        <w:pStyle w:val="Textkrper"/>
      </w:pPr>
      <w:r w:rsidRPr="00A03E2B">
        <w:rPr>
          <w:noProof/>
          <w:lang w:eastAsia="de-CH"/>
        </w:rPr>
        <w:drawing>
          <wp:inline distT="0" distB="0" distL="0" distR="0" wp14:anchorId="79074143" wp14:editId="265FAE10">
            <wp:extent cx="6300470" cy="1291590"/>
            <wp:effectExtent l="19050" t="19050" r="24130" b="2286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91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 w:rsidP="0072376F">
      <w:pPr>
        <w:pStyle w:val="berschrift2"/>
      </w:pPr>
      <w:bookmarkStart w:id="41" w:name="_Toc531676924"/>
      <w:r>
        <w:t>Klassendiagramm</w:t>
      </w:r>
      <w:bookmarkEnd w:id="41"/>
    </w:p>
    <w:p w:rsidR="00310D0B" w:rsidRPr="00310D0B" w:rsidRDefault="001E6CFD" w:rsidP="00310D0B">
      <w:pPr>
        <w:pStyle w:val="Textkrper"/>
      </w:pPr>
      <w:r>
        <w:t xml:space="preserve">Das Klassen Diagramm soll </w:t>
      </w:r>
      <w:r w:rsidR="007068B4">
        <w:t>darstellen</w:t>
      </w:r>
      <w:r>
        <w:t xml:space="preserve">, welche </w:t>
      </w:r>
      <w:r w:rsidR="007068B4">
        <w:t xml:space="preserve">Klassen das </w:t>
      </w:r>
      <w:r w:rsidR="00006EC2">
        <w:t>Programm</w:t>
      </w:r>
      <w:r w:rsidR="007068B4">
        <w:t xml:space="preserve"> habe soll und wie diese miteinander verbunden sind.</w:t>
      </w:r>
    </w:p>
    <w:p w:rsidR="00AB35FF" w:rsidRPr="00AB35FF" w:rsidRDefault="00A07BA9" w:rsidP="00AB35FF">
      <w:pPr>
        <w:pStyle w:val="Textkrper"/>
      </w:pPr>
      <w:r w:rsidRPr="00A07BA9">
        <w:rPr>
          <w:noProof/>
          <w:lang w:eastAsia="de-CH"/>
        </w:rPr>
        <w:drawing>
          <wp:inline distT="0" distB="0" distL="0" distR="0" wp14:anchorId="3FA56611" wp14:editId="4749743D">
            <wp:extent cx="6300470" cy="2749550"/>
            <wp:effectExtent l="19050" t="19050" r="24130" b="12700"/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749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376F" w:rsidRDefault="0072376F">
      <w:pPr>
        <w:tabs>
          <w:tab w:val="clear" w:pos="3402"/>
          <w:tab w:val="clear" w:pos="6804"/>
        </w:tabs>
        <w:spacing w:line="240" w:lineRule="auto"/>
      </w:pPr>
      <w:r>
        <w:br w:type="page"/>
      </w:r>
    </w:p>
    <w:p w:rsidR="00D323AC" w:rsidRDefault="00D323AC" w:rsidP="0071075B">
      <w:pPr>
        <w:pStyle w:val="berschrift2"/>
      </w:pPr>
      <w:bookmarkStart w:id="42" w:name="_Toc531676925"/>
      <w:r>
        <w:lastRenderedPageBreak/>
        <w:t>Mock-Up</w:t>
      </w:r>
      <w:bookmarkEnd w:id="42"/>
    </w:p>
    <w:p w:rsid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67FD2EBC" wp14:editId="76F6D5AF">
            <wp:extent cx="5715000" cy="3639207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56" cy="36685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12" w:rsidRPr="004330A5" w:rsidRDefault="008C2912" w:rsidP="004330A5">
      <w:pPr>
        <w:pStyle w:val="Textkrper"/>
      </w:pPr>
      <w:r>
        <w:rPr>
          <w:noProof/>
          <w:lang w:eastAsia="de-CH"/>
        </w:rPr>
        <w:drawing>
          <wp:inline distT="0" distB="0" distL="0" distR="0" wp14:anchorId="76709049" wp14:editId="575C2825">
            <wp:extent cx="5737619" cy="3662045"/>
            <wp:effectExtent l="0" t="0" r="0" b="0"/>
            <wp:docPr id="43" name="Grafik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811" cy="36889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4C7F" w:rsidRDefault="00784C7F" w:rsidP="00784C7F">
      <w:pPr>
        <w:pStyle w:val="berschrift1"/>
      </w:pPr>
      <w:bookmarkStart w:id="43" w:name="_Toc531676926"/>
      <w:r>
        <w:lastRenderedPageBreak/>
        <w:t>Testfälle</w:t>
      </w:r>
      <w:bookmarkEnd w:id="43"/>
    </w:p>
    <w:tbl>
      <w:tblPr>
        <w:tblStyle w:val="Listentabelle3"/>
        <w:tblW w:w="0" w:type="auto"/>
        <w:tblBorders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3539"/>
        <w:gridCol w:w="6373"/>
      </w:tblGrid>
      <w:tr w:rsidR="009D55CD" w:rsidTr="00487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</w:tcPr>
          <w:p w:rsidR="005551F1" w:rsidRDefault="005551F1" w:rsidP="005551F1">
            <w:pPr>
              <w:pStyle w:val="Textkrper"/>
            </w:pPr>
            <w:r>
              <w:t>Test</w:t>
            </w:r>
          </w:p>
        </w:tc>
        <w:tc>
          <w:tcPr>
            <w:tcW w:w="6373" w:type="dxa"/>
          </w:tcPr>
          <w:p w:rsidR="005551F1" w:rsidRDefault="005551F1" w:rsidP="005551F1">
            <w:pPr>
              <w:pStyle w:val="Textkrp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C22E12" w:rsidP="005551F1">
            <w:pPr>
              <w:pStyle w:val="Textkrper"/>
            </w:pPr>
            <w:r>
              <w:t xml:space="preserve">Eine existente Station wird eingegeben. </w:t>
            </w:r>
            <w:r w:rsidR="00A4380D">
              <w:br/>
            </w:r>
            <w:r>
              <w:t>Diese wird in den Vorschlägen angezeigt.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057CF560" wp14:editId="25DE26DD">
                  <wp:extent cx="3801745" cy="482688"/>
                  <wp:effectExtent l="19050" t="19050" r="27305" b="1270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0024" cy="498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551F1" w:rsidRDefault="00635D1B" w:rsidP="005551F1">
            <w:pPr>
              <w:pStyle w:val="Textkrper"/>
            </w:pPr>
            <w:r>
              <w:t>Einen Teil</w:t>
            </w:r>
            <w:r w:rsidR="004879EF">
              <w:t xml:space="preserve"> einer existenten Station wird eingegeben. </w:t>
            </w:r>
            <w:r w:rsidR="00A4380D">
              <w:br/>
            </w:r>
            <w:r w:rsidR="004879EF">
              <w:t xml:space="preserve">Es </w:t>
            </w:r>
            <w:r w:rsidR="00A4380D">
              <w:t>werden</w:t>
            </w:r>
            <w:r w:rsidR="004879EF">
              <w:t xml:space="preserve"> Vorschläge erscheinen.</w:t>
            </w:r>
          </w:p>
        </w:tc>
        <w:tc>
          <w:tcPr>
            <w:tcW w:w="6373" w:type="dxa"/>
          </w:tcPr>
          <w:p w:rsidR="005551F1" w:rsidRDefault="00720D06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de-CH"/>
              </w:rPr>
              <w:drawing>
                <wp:inline distT="0" distB="0" distL="0" distR="0" wp14:anchorId="5685AE98" wp14:editId="6187F3E7">
                  <wp:extent cx="3825721" cy="933450"/>
                  <wp:effectExtent l="19050" t="19050" r="22860" b="1905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86" cy="9427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C0CDB" w:rsidRDefault="001C0CDB" w:rsidP="005551F1">
            <w:pPr>
              <w:pStyle w:val="Textkrper"/>
            </w:pPr>
            <w:r>
              <w:t>Zwei existente Stationen werden eingegeben, welche Verbindungen haben.</w:t>
            </w:r>
            <w:r w:rsidR="00713D3B">
              <w:br/>
              <w:t>Die</w:t>
            </w:r>
            <w:r w:rsidR="00E64D89">
              <w:t xml:space="preserve"> nächsten</w:t>
            </w:r>
            <w:r w:rsidR="00713D3B">
              <w:t xml:space="preserve"> Verbindungen werden </w:t>
            </w:r>
            <w:r w:rsidR="00471C07">
              <w:t>angezeigt</w:t>
            </w:r>
            <w:r w:rsidR="00F10A4A">
              <w:t>.</w:t>
            </w:r>
          </w:p>
        </w:tc>
        <w:tc>
          <w:tcPr>
            <w:tcW w:w="6373" w:type="dxa"/>
          </w:tcPr>
          <w:p w:rsidR="001C0CDB" w:rsidRDefault="00720D06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7A4DA55" wp14:editId="4A58BA8E">
                  <wp:extent cx="3801745" cy="1864455"/>
                  <wp:effectExtent l="19050" t="19050" r="27305" b="2159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279" cy="1873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5474CC" w:rsidP="005551F1">
            <w:pPr>
              <w:pStyle w:val="Textkrper"/>
            </w:pPr>
            <w:r>
              <w:t xml:space="preserve">Eine inexistente </w:t>
            </w:r>
            <w:r w:rsidR="00516B2E">
              <w:t>Starts</w:t>
            </w:r>
            <w:r>
              <w:t xml:space="preserve">tation wird </w:t>
            </w:r>
            <w:r w:rsidR="00F37F41">
              <w:t>eingeben</w:t>
            </w:r>
            <w:r w:rsidR="00F37F41">
              <w:t xml:space="preserve"> </w:t>
            </w:r>
            <w:r>
              <w:t xml:space="preserve">und eine existente </w:t>
            </w:r>
            <w:r w:rsidR="00516B2E">
              <w:t>Ends</w:t>
            </w:r>
            <w:r>
              <w:t>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474CC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8F9C4F5" wp14:editId="3105D002">
                  <wp:extent cx="3801745" cy="1734345"/>
                  <wp:effectExtent l="19050" t="19050" r="27305" b="18415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971" cy="17431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16B2E" w:rsidRDefault="009A13D8" w:rsidP="005551F1">
            <w:pPr>
              <w:pStyle w:val="Textkrper"/>
            </w:pPr>
            <w:r>
              <w:t>Eine existente Startstation wird ausgegeben und eine inexistente Endstation werden eingeben.</w:t>
            </w:r>
            <w:r w:rsidR="00A44310">
              <w:br/>
              <w:t>Eine Fehlermeldung soll erscheinen.</w:t>
            </w:r>
          </w:p>
        </w:tc>
        <w:tc>
          <w:tcPr>
            <w:tcW w:w="6373" w:type="dxa"/>
          </w:tcPr>
          <w:p w:rsidR="00516B2E" w:rsidRDefault="00C50A4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709B0DF" wp14:editId="59D3342D">
                  <wp:extent cx="3805505" cy="1790700"/>
                  <wp:effectExtent l="19050" t="19050" r="24130" b="1905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298" cy="18080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A13D8" w:rsidRDefault="009A13D8" w:rsidP="005551F1">
            <w:pPr>
              <w:pStyle w:val="Textkrper"/>
            </w:pPr>
            <w:r>
              <w:lastRenderedPageBreak/>
              <w:t>Zwei inexistente Stationen werden ausgegeben.</w:t>
            </w:r>
            <w:r>
              <w:br/>
              <w:t>Eine Fehlermeldung soll erscheinen.</w:t>
            </w:r>
          </w:p>
        </w:tc>
        <w:tc>
          <w:tcPr>
            <w:tcW w:w="6373" w:type="dxa"/>
          </w:tcPr>
          <w:p w:rsidR="009A13D8" w:rsidRDefault="00C50A4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6858209" wp14:editId="1ADA4506">
                  <wp:extent cx="3819525" cy="1757283"/>
                  <wp:effectExtent l="19050" t="19050" r="9525" b="14605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632" cy="17748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903EEC" w:rsidP="005551F1">
            <w:pPr>
              <w:pStyle w:val="Textkrper"/>
            </w:pPr>
            <w:r>
              <w:t>Zwei Existente Stationen werden eingegeben. Danach wird nach einer Verbindung in der Vergangenheit gesucht.</w:t>
            </w:r>
            <w:r>
              <w:br/>
              <w:t>Di</w:t>
            </w:r>
            <w:r w:rsidR="00CC218F">
              <w:t>e Verbindungen werden angezeigt oder es erscheint eine Fehlermeldung (Screenshot), da das Datum zu weit entfernt liegt.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 w:rsidRPr="00356B71">
              <w:rPr>
                <w:noProof/>
                <w:lang w:eastAsia="de-CH"/>
              </w:rPr>
              <w:drawing>
                <wp:inline distT="0" distB="0" distL="0" distR="0" wp14:anchorId="4296C209" wp14:editId="2C9E985B">
                  <wp:extent cx="3819525" cy="1521342"/>
                  <wp:effectExtent l="19050" t="19050" r="9525" b="22225"/>
                  <wp:docPr id="31" name="Grafik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2079" cy="15343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720D06" w:rsidRDefault="00302114" w:rsidP="005551F1">
            <w:pPr>
              <w:pStyle w:val="Textkrper"/>
            </w:pPr>
            <w:r>
              <w:t>Zwei Existente Stationen werden eingegeben. Danach wird nach einer Verbindung in der Zukunft gesucht.</w:t>
            </w:r>
            <w:r>
              <w:br/>
              <w:t>Die Verbindungen werden angezeigt</w:t>
            </w:r>
            <w:r w:rsidR="00F95562">
              <w:t xml:space="preserve"> </w:t>
            </w:r>
            <w:r w:rsidR="00F95562">
              <w:t>oder es erscheint eine Fehlermeldung (Screenshot), da das Datum zu weit entfernt liegt.</w:t>
            </w:r>
          </w:p>
        </w:tc>
        <w:tc>
          <w:tcPr>
            <w:tcW w:w="6373" w:type="dxa"/>
          </w:tcPr>
          <w:p w:rsidR="00720D06" w:rsidRDefault="00356B71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B47A0AA" wp14:editId="65EB9024">
                  <wp:extent cx="3819525" cy="1510636"/>
                  <wp:effectExtent l="19050" t="19050" r="9525" b="13970"/>
                  <wp:docPr id="32" name="Grafik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7274" cy="152556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44310" w:rsidRDefault="00A44310" w:rsidP="005551F1">
            <w:pPr>
              <w:pStyle w:val="Textkrper"/>
            </w:pPr>
            <w:r>
              <w:t>Eine existierende Station wird angegeben.</w:t>
            </w:r>
            <w:r>
              <w:br/>
              <w:t>Die Abfahrtstafel erscheint.</w:t>
            </w:r>
          </w:p>
        </w:tc>
        <w:tc>
          <w:tcPr>
            <w:tcW w:w="6373" w:type="dxa"/>
          </w:tcPr>
          <w:p w:rsidR="00A44310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905B4FC" wp14:editId="0AFCDD59">
                  <wp:extent cx="3819525" cy="1471451"/>
                  <wp:effectExtent l="19050" t="19050" r="9525" b="14605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2500" cy="14803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E39A1" w:rsidRDefault="0024185C" w:rsidP="005551F1">
            <w:pPr>
              <w:pStyle w:val="Textkrper"/>
            </w:pPr>
            <w:r>
              <w:lastRenderedPageBreak/>
              <w:t>Eine erfundene Station wird eigegeben.</w:t>
            </w:r>
            <w:r>
              <w:br/>
            </w:r>
            <w:r w:rsidR="008E39A1">
              <w:t>Fehlermeldung erscheint.</w:t>
            </w:r>
          </w:p>
        </w:tc>
        <w:tc>
          <w:tcPr>
            <w:tcW w:w="6373" w:type="dxa"/>
          </w:tcPr>
          <w:p w:rsidR="008E39A1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21C462D8" wp14:editId="0610C533">
                  <wp:extent cx="3819525" cy="1573906"/>
                  <wp:effectExtent l="19050" t="19050" r="9525" b="2667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481" cy="158789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C679AF" w:rsidRDefault="00C679AF" w:rsidP="005551F1">
            <w:pPr>
              <w:pStyle w:val="Textkrper"/>
            </w:pPr>
            <w:r>
              <w:t>Der Button "Anzeigetafel" wird gedrückt.</w:t>
            </w:r>
            <w:r>
              <w:br/>
            </w:r>
            <w:r w:rsidR="00443A59"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C679AF" w:rsidRPr="00C679AF" w:rsidRDefault="009D55CD" w:rsidP="005551F1">
            <w:pPr>
              <w:pStyle w:val="Textkrp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C69E901" wp14:editId="161C9D0A">
                  <wp:extent cx="3821350" cy="1990725"/>
                  <wp:effectExtent l="19050" t="19050" r="27305" b="9525"/>
                  <wp:docPr id="29" name="Grafi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7292" cy="1999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55CD" w:rsidTr="004879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7067A" w:rsidRDefault="0017067A" w:rsidP="005551F1">
            <w:pPr>
              <w:pStyle w:val="Textkrper"/>
            </w:pPr>
            <w:r>
              <w:t>Der Button "</w:t>
            </w:r>
            <w:r w:rsidR="00771183">
              <w:t>Verbindung</w:t>
            </w:r>
            <w:r>
              <w:t>" wird gedrückt.</w:t>
            </w:r>
            <w:r>
              <w:br/>
            </w:r>
            <w:r w:rsidR="002A2A83">
              <w:t>Nicht benötigte Controls werden disabled oder verschwinden. Nötige werden enabled.</w:t>
            </w:r>
          </w:p>
        </w:tc>
        <w:tc>
          <w:tcPr>
            <w:tcW w:w="6373" w:type="dxa"/>
          </w:tcPr>
          <w:p w:rsidR="0017067A" w:rsidRDefault="009D55CD" w:rsidP="005551F1">
            <w:pPr>
              <w:pStyle w:val="Textkrp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2C13BA8" wp14:editId="2A1A909F">
                  <wp:extent cx="3830320" cy="1993141"/>
                  <wp:effectExtent l="19050" t="19050" r="17780" b="26670"/>
                  <wp:docPr id="30" name="Grafik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2982" cy="20205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51F1" w:rsidRPr="005551F1" w:rsidRDefault="00980E66" w:rsidP="00980E66">
      <w:pPr>
        <w:pStyle w:val="berschrift1"/>
      </w:pPr>
      <w:r>
        <w:lastRenderedPageBreak/>
        <w:t xml:space="preserve">Coding </w:t>
      </w:r>
      <w:r w:rsidR="00AE667D">
        <w:t>Guidelines</w:t>
      </w:r>
    </w:p>
    <w:sectPr w:rsidR="005551F1" w:rsidRPr="005551F1" w:rsidSect="003D6C6D">
      <w:headerReference w:type="default" r:id="rId44"/>
      <w:footerReference w:type="default" r:id="rId45"/>
      <w:pgSz w:w="11906" w:h="16838" w:code="9"/>
      <w:pgMar w:top="2268" w:right="992" w:bottom="1559" w:left="992" w:header="1134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A2D" w:rsidRDefault="00F93A2D" w:rsidP="00206D7C">
      <w:r>
        <w:separator/>
      </w:r>
    </w:p>
  </w:endnote>
  <w:endnote w:type="continuationSeparator" w:id="0">
    <w:p w:rsidR="00F93A2D" w:rsidRDefault="00F93A2D" w:rsidP="00206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67456" behindDoc="0" locked="0" layoutInCell="1" allowOverlap="1" wp14:anchorId="6E632CBA" wp14:editId="6DB7C49E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1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D62F7E" id="Line 15" o:spid="_x0000_s1026" style="position:absolute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I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AA&#10;EJI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759576890"/>
        <w:placeholder>
          <w:docPart w:val="9F0AC44FA6314755882F71F75B4DEF2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>
      <w:rPr>
        <w:szCs w:val="18"/>
      </w:rPr>
      <w:t>20.01.17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6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>
      <w:rPr>
        <w:b/>
        <w:noProof/>
        <w:szCs w:val="18"/>
      </w:rPr>
      <w:t>12</w:t>
    </w:r>
    <w:r w:rsidRPr="003B3DF4">
      <w:rPr>
        <w:b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Fuzeile"/>
    </w:pPr>
    <w:r>
      <w:rPr>
        <w:noProof/>
        <w:lang w:eastAsia="de-CH"/>
      </w:rPr>
      <w:drawing>
        <wp:anchor distT="0" distB="0" distL="114300" distR="114300" simplePos="0" relativeHeight="251652096" behindDoc="1" locked="0" layoutInCell="1" allowOverlap="1" wp14:anchorId="6B62E61C" wp14:editId="6B62E61D">
          <wp:simplePos x="0" y="0"/>
          <wp:positionH relativeFrom="page">
            <wp:posOffset>5850890</wp:posOffset>
          </wp:positionH>
          <wp:positionV relativeFrom="page">
            <wp:posOffset>9685020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10" name="Bild 8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8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62E61E" wp14:editId="6B62E61F">
              <wp:simplePos x="0" y="0"/>
              <wp:positionH relativeFrom="page">
                <wp:posOffset>629920</wp:posOffset>
              </wp:positionH>
              <wp:positionV relativeFrom="page">
                <wp:posOffset>9901555</wp:posOffset>
              </wp:positionV>
              <wp:extent cx="3599815" cy="360045"/>
              <wp:effectExtent l="0" t="0" r="635" b="1905"/>
              <wp:wrapNone/>
              <wp:docPr id="7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B10" w:rsidRDefault="00E57B1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A151DA">
                            <w:rPr>
                              <w:sz w:val="14"/>
                              <w:szCs w:val="14"/>
                            </w:rPr>
                            <w:t>Bison Sch</w:t>
                          </w:r>
                          <w:r>
                            <w:rPr>
                              <w:sz w:val="14"/>
                              <w:szCs w:val="14"/>
                            </w:rPr>
                            <w:t>weiz AG, Allee 1A, CH-</w:t>
                          </w:r>
                          <w:r w:rsidRPr="00A151DA">
                            <w:rPr>
                              <w:sz w:val="14"/>
                              <w:szCs w:val="14"/>
                            </w:rPr>
                            <w:t xml:space="preserve">6210 </w:t>
                          </w:r>
                          <w:r>
                            <w:rPr>
                              <w:sz w:val="14"/>
                              <w:szCs w:val="14"/>
                            </w:rPr>
                            <w:t>Sursee</w:t>
                          </w:r>
                        </w:p>
                        <w:p w:rsidR="00E57B10" w:rsidRPr="003D6C6D" w:rsidRDefault="00E57B10">
                          <w:pPr>
                            <w:rPr>
                              <w:b/>
                              <w:sz w:val="14"/>
                              <w:szCs w:val="14"/>
                              <w:lang w:val="en-US"/>
                            </w:rPr>
                          </w:pP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 xml:space="preserve">Phone +41 58 226 00 00, Fax +41 58 226 00 50 </w:t>
                          </w:r>
                        </w:p>
                        <w:p w:rsidR="00E57B10" w:rsidRPr="00BA6E81" w:rsidRDefault="00E57B10">
                          <w:pPr>
                            <w:rPr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en-US"/>
                            </w:rPr>
                            <w:t>lars.ghezzi</w:t>
                          </w:r>
                          <w:r w:rsidRPr="00BA6E81">
                            <w:rPr>
                              <w:sz w:val="14"/>
                              <w:szCs w:val="14"/>
                              <w:lang w:val="en-US"/>
                            </w:rPr>
                            <w:t>@bison-group.com, www.bison-group.com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62E61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49.6pt;margin-top:779.65pt;width:283.45pt;height:28.3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OrrwIAAKo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" filled="f" stroked="f">
              <v:textbox inset="0,0,0,0">
                <w:txbxContent>
                  <w:p w:rsidR="00E57B10" w:rsidRDefault="00E57B10">
                    <w:pPr>
                      <w:rPr>
                        <w:sz w:val="14"/>
                        <w:szCs w:val="14"/>
                      </w:rPr>
                    </w:pPr>
                    <w:r w:rsidRPr="00A151DA">
                      <w:rPr>
                        <w:sz w:val="14"/>
                        <w:szCs w:val="14"/>
                      </w:rPr>
                      <w:t>Bison Sch</w:t>
                    </w:r>
                    <w:r>
                      <w:rPr>
                        <w:sz w:val="14"/>
                        <w:szCs w:val="14"/>
                      </w:rPr>
                      <w:t>weiz AG, Allee 1A, CH-</w:t>
                    </w:r>
                    <w:r w:rsidRPr="00A151DA">
                      <w:rPr>
                        <w:sz w:val="14"/>
                        <w:szCs w:val="14"/>
                      </w:rPr>
                      <w:t xml:space="preserve">6210 </w:t>
                    </w:r>
                    <w:r>
                      <w:rPr>
                        <w:sz w:val="14"/>
                        <w:szCs w:val="14"/>
                      </w:rPr>
                      <w:t>Sursee</w:t>
                    </w:r>
                  </w:p>
                  <w:p w:rsidR="00E57B10" w:rsidRPr="003D6C6D" w:rsidRDefault="00E57B10">
                    <w:pPr>
                      <w:rPr>
                        <w:b/>
                        <w:sz w:val="14"/>
                        <w:szCs w:val="14"/>
                        <w:lang w:val="en-US"/>
                      </w:rPr>
                    </w:pPr>
                    <w:r w:rsidRPr="00BA6E81">
                      <w:rPr>
                        <w:sz w:val="14"/>
                        <w:szCs w:val="14"/>
                        <w:lang w:val="en-US"/>
                      </w:rPr>
                      <w:t xml:space="preserve">Phone +41 58 226 00 00, Fax +41 58 226 00 50 </w:t>
                    </w:r>
                  </w:p>
                  <w:p w:rsidR="00E57B10" w:rsidRPr="00BA6E81" w:rsidRDefault="00E57B10">
                    <w:pPr>
                      <w:rPr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sz w:val="14"/>
                        <w:szCs w:val="14"/>
                        <w:lang w:val="en-US"/>
                      </w:rPr>
                      <w:t>lars.ghezzi</w:t>
                    </w:r>
                    <w:r w:rsidRPr="00BA6E81">
                      <w:rPr>
                        <w:sz w:val="14"/>
                        <w:szCs w:val="14"/>
                        <w:lang w:val="en-US"/>
                      </w:rPr>
                      <w:t>@bison-group.com, www.bison-group.com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3B3DF4" w:rsidRDefault="00E57B10" w:rsidP="003B3DF4">
    <w:pPr>
      <w:pStyle w:val="Fuzeile"/>
      <w:jc w:val="right"/>
      <w:rPr>
        <w:b/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2576" behindDoc="0" locked="0" layoutInCell="1" allowOverlap="1" wp14:anchorId="39D7C861" wp14:editId="262EF367">
              <wp:simplePos x="0" y="0"/>
              <wp:positionH relativeFrom="margin">
                <wp:posOffset>-12065</wp:posOffset>
              </wp:positionH>
              <wp:positionV relativeFrom="page">
                <wp:posOffset>9925050</wp:posOffset>
              </wp:positionV>
              <wp:extent cx="6299835" cy="0"/>
              <wp:effectExtent l="0" t="0" r="24765" b="19050"/>
              <wp:wrapNone/>
              <wp:docPr id="28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F8E445" id="Line 15" o:spid="_x0000_s1026" style="position:absolute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margin;mso-position-vertical:absolute;mso-position-vertical-relative:page;mso-width-percent:0;mso-height-percent:0;mso-width-relative:page;mso-height-relative:page" from="-.95pt,781.5pt" to="495.1pt,7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dZc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">
              <w10:wrap anchorx="margin" anchory="page"/>
            </v:line>
          </w:pict>
        </mc:Fallback>
      </mc:AlternateContent>
    </w:r>
    <w:sdt>
      <w:sdtPr>
        <w:rPr>
          <w:szCs w:val="18"/>
        </w:rPr>
        <w:alias w:val="Autor"/>
        <w:tag w:val=""/>
        <w:id w:val="1611388335"/>
        <w:placeholder>
          <w:docPart w:val="6A7E87F979204AE692763923C3B6432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Cs w:val="18"/>
            <w:lang w:val="de-DE"/>
          </w:rPr>
          <w:t>Ghezzi Lars [Bison Schweiz AG]</w:t>
        </w:r>
      </w:sdtContent>
    </w:sdt>
    <w:r w:rsidRPr="003B3DF4">
      <w:rPr>
        <w:szCs w:val="18"/>
      </w:rPr>
      <w:ptab w:relativeTo="margin" w:alignment="center" w:leader="none"/>
    </w:r>
    <w:r w:rsidR="004F7F25">
      <w:rPr>
        <w:szCs w:val="18"/>
      </w:rPr>
      <w:t>04.12.2018</w:t>
    </w:r>
    <w:r w:rsidRPr="003B3DF4">
      <w:rPr>
        <w:szCs w:val="18"/>
      </w:rPr>
      <w:ptab w:relativeTo="margin" w:alignment="right" w:leader="none"/>
    </w:r>
    <w:r>
      <w:rPr>
        <w:szCs w:val="18"/>
      </w:rPr>
      <w:t xml:space="preserve">Seite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PAGE   \* MERGEFORMAT </w:instrText>
    </w:r>
    <w:r w:rsidRPr="003B3DF4">
      <w:rPr>
        <w:b/>
        <w:szCs w:val="18"/>
      </w:rPr>
      <w:fldChar w:fldCharType="separate"/>
    </w:r>
    <w:r w:rsidR="006A2F7F">
      <w:rPr>
        <w:b/>
        <w:noProof/>
        <w:szCs w:val="18"/>
      </w:rPr>
      <w:t>7</w:t>
    </w:r>
    <w:r w:rsidRPr="003B3DF4">
      <w:rPr>
        <w:b/>
        <w:szCs w:val="18"/>
      </w:rPr>
      <w:fldChar w:fldCharType="end"/>
    </w:r>
    <w:r w:rsidRPr="003B3DF4">
      <w:rPr>
        <w:szCs w:val="18"/>
      </w:rPr>
      <w:t xml:space="preserve"> von </w:t>
    </w:r>
    <w:r w:rsidRPr="003B3DF4">
      <w:rPr>
        <w:b/>
        <w:szCs w:val="18"/>
      </w:rPr>
      <w:fldChar w:fldCharType="begin"/>
    </w:r>
    <w:r w:rsidRPr="003B3DF4">
      <w:rPr>
        <w:b/>
        <w:szCs w:val="18"/>
      </w:rPr>
      <w:instrText xml:space="preserve"> NUMPAGES   \* MERGEFORMAT </w:instrText>
    </w:r>
    <w:r w:rsidRPr="003B3DF4">
      <w:rPr>
        <w:b/>
        <w:szCs w:val="18"/>
      </w:rPr>
      <w:fldChar w:fldCharType="separate"/>
    </w:r>
    <w:r w:rsidR="006A2F7F">
      <w:rPr>
        <w:b/>
        <w:noProof/>
        <w:szCs w:val="18"/>
      </w:rPr>
      <w:t>16</w:t>
    </w:r>
    <w:r w:rsidRPr="003B3DF4">
      <w:rPr>
        <w:b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A2D" w:rsidRDefault="00F93A2D" w:rsidP="00206D7C">
      <w:r>
        <w:separator/>
      </w:r>
    </w:p>
  </w:footnote>
  <w:footnote w:type="continuationSeparator" w:id="0">
    <w:p w:rsidR="00F93A2D" w:rsidRDefault="00F93A2D" w:rsidP="00206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AF1C36" w:rsidRDefault="00E57B10" w:rsidP="00CF6FC2">
    <w:pPr>
      <w:pStyle w:val="Kopfzeile"/>
      <w:rPr>
        <w:szCs w:val="18"/>
      </w:rPr>
    </w:pPr>
    <w:r>
      <w:rPr>
        <w:noProof/>
        <w:lang w:eastAsia="de-CH"/>
      </w:rPr>
      <w:drawing>
        <wp:anchor distT="0" distB="0" distL="114300" distR="114300" simplePos="0" relativeHeight="251656192" behindDoc="1" locked="0" layoutInCell="1" allowOverlap="1" wp14:anchorId="6B62E614" wp14:editId="6B62E615">
          <wp:simplePos x="0" y="0"/>
          <wp:positionH relativeFrom="column">
            <wp:posOffset>5370195</wp:posOffset>
          </wp:positionH>
          <wp:positionV relativeFrom="paragraph">
            <wp:posOffset>-93980</wp:posOffset>
          </wp:positionV>
          <wp:extent cx="1080135" cy="490855"/>
          <wp:effectExtent l="0" t="0" r="5715" b="4445"/>
          <wp:wrapTight wrapText="bothSides">
            <wp:wrapPolygon edited="0">
              <wp:start x="14476" y="0"/>
              <wp:lineTo x="2667" y="10898"/>
              <wp:lineTo x="0" y="13413"/>
              <wp:lineTo x="0" y="20957"/>
              <wp:lineTo x="17143" y="20957"/>
              <wp:lineTo x="17524" y="20957"/>
              <wp:lineTo x="20952" y="13413"/>
              <wp:lineTo x="21333" y="10898"/>
              <wp:lineTo x="21333" y="5030"/>
              <wp:lineTo x="19048" y="0"/>
              <wp:lineTo x="14476" y="0"/>
            </wp:wrapPolygon>
          </wp:wrapTight>
          <wp:docPr id="8" name="Bild 11" descr="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1" descr="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57B10" w:rsidRPr="00AF1C36" w:rsidRDefault="00E57B10">
    <w:pPr>
      <w:pStyle w:val="Kopfzeile"/>
      <w:rPr>
        <w:szCs w:val="18"/>
      </w:rPr>
    </w:pPr>
  </w:p>
  <w:p w:rsidR="00E57B10" w:rsidRPr="00B960E5" w:rsidRDefault="00E57B10" w:rsidP="00CF6FC2">
    <w:pPr>
      <w:pStyle w:val="Kopfzeile"/>
      <w:ind w:left="-518"/>
      <w:rPr>
        <w:szCs w:val="18"/>
      </w:rPr>
    </w:pP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6B62E616" wp14:editId="6B62E617">
              <wp:simplePos x="0" y="0"/>
              <wp:positionH relativeFrom="column">
                <wp:posOffset>-325755</wp:posOffset>
              </wp:positionH>
              <wp:positionV relativeFrom="paragraph">
                <wp:posOffset>315594</wp:posOffset>
              </wp:positionV>
              <wp:extent cx="6743700" cy="0"/>
              <wp:effectExtent l="0" t="0" r="19050" b="19050"/>
              <wp:wrapNone/>
              <wp:docPr id="1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591D0C" id="Line 12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25.65pt,24.85pt" to="505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4aEw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"/>
          </w:pict>
        </mc:Fallback>
      </mc:AlternateContent>
    </w:r>
    <w:r>
      <w:t>Projektname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Default="00E57B1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6B62E61A" wp14:editId="6B62E61B">
          <wp:simplePos x="0" y="0"/>
          <wp:positionH relativeFrom="page">
            <wp:posOffset>0</wp:posOffset>
          </wp:positionH>
          <wp:positionV relativeFrom="page">
            <wp:posOffset>8352790</wp:posOffset>
          </wp:positionV>
          <wp:extent cx="7560310" cy="365125"/>
          <wp:effectExtent l="0" t="0" r="2540" b="0"/>
          <wp:wrapNone/>
          <wp:docPr id="9" name="Bild 17" descr="Beschreibung: Beschreibung: Beschreibung: Bison_Template_Produktfactsheet_120120_a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7" descr="Beschreibung: Beschreibung: Beschreibung: Bison_Template_Produktfactsheet_120120_a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365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7B10" w:rsidRPr="00F437D2" w:rsidRDefault="00E57B10" w:rsidP="009259C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83840" behindDoc="1" locked="0" layoutInCell="1" allowOverlap="1" wp14:anchorId="24717D60" wp14:editId="30E38545">
          <wp:simplePos x="0" y="0"/>
          <wp:positionH relativeFrom="page">
            <wp:posOffset>5948045</wp:posOffset>
          </wp:positionH>
          <wp:positionV relativeFrom="page">
            <wp:posOffset>359674</wp:posOffset>
          </wp:positionV>
          <wp:extent cx="981941" cy="450273"/>
          <wp:effectExtent l="0" t="0" r="8890" b="6985"/>
          <wp:wrapTight wrapText="bothSides">
            <wp:wrapPolygon edited="0">
              <wp:start x="14251" y="0"/>
              <wp:lineTo x="5030" y="8226"/>
              <wp:lineTo x="0" y="13709"/>
              <wp:lineTo x="0" y="21021"/>
              <wp:lineTo x="17185" y="21021"/>
              <wp:lineTo x="17604" y="21021"/>
              <wp:lineTo x="20957" y="14623"/>
              <wp:lineTo x="21376" y="10968"/>
              <wp:lineTo x="21376" y="5484"/>
              <wp:lineTo x="18862" y="0"/>
              <wp:lineTo x="14251" y="0"/>
            </wp:wrapPolygon>
          </wp:wrapTight>
          <wp:docPr id="45" name="Bild 14" descr="Beschreibung: Beschreibung: Beschreibung: Beschreibung: BIS_Logo_p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4" descr="Beschreibung: Beschreibung: Beschreibung: Beschreibung: BIS_Logo_p18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941" cy="4502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mc:AlternateContent>
        <mc:Choice Requires="wps">
          <w:drawing>
            <wp:anchor distT="4294967293" distB="4294967293" distL="114300" distR="114300" simplePos="0" relativeHeight="251670528" behindDoc="0" locked="0" layoutInCell="1" allowOverlap="1" wp14:anchorId="237C8727" wp14:editId="7B59A9E6">
              <wp:simplePos x="0" y="0"/>
              <wp:positionH relativeFrom="page">
                <wp:posOffset>629920</wp:posOffset>
              </wp:positionH>
              <wp:positionV relativeFrom="page">
                <wp:posOffset>939800</wp:posOffset>
              </wp:positionV>
              <wp:extent cx="6299835" cy="0"/>
              <wp:effectExtent l="0" t="0" r="24765" b="19050"/>
              <wp:wrapNone/>
              <wp:docPr id="26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0EC21F" id="Line 15" o:spid="_x0000_s1026" style="position:absolute;z-index:251670528;visibility:visible;mso-wrap-style:square;mso-width-percent:0;mso-height-percent:0;mso-wrap-distance-left:9pt;mso-wrap-distance-top:-8e-5mm;mso-wrap-distance-right:9pt;mso-wrap-distance-bottom:-8e-5mm;mso-position-horizontal:absolute;mso-position-horizontal-relative:page;mso-position-vertical:absolute;mso-position-vertical-relative:page;mso-width-percent:0;mso-height-percent:0;mso-width-relative:page;mso-height-relative:page" from="49.6pt,74pt" to="545.65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1E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">
              <w10:wrap anchorx="page" anchory="page"/>
            </v:line>
          </w:pict>
        </mc:Fallback>
      </mc:AlternateContent>
    </w:r>
    <w:r w:rsidRPr="00F437D2">
      <w:rPr>
        <w:b/>
        <w:color w:val="000000"/>
        <w:szCs w:val="18"/>
      </w:rPr>
      <w:t xml:space="preserve"> </w:t>
    </w:r>
    <w:r w:rsidR="008C2912">
      <w:rPr>
        <w:color w:val="000000"/>
        <w:szCs w:val="18"/>
      </w:rPr>
      <w:t>Dokumentation M318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776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72E"/>
    <w:multiLevelType w:val="hybridMultilevel"/>
    <w:tmpl w:val="356CDB2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73FDF"/>
    <w:multiLevelType w:val="hybridMultilevel"/>
    <w:tmpl w:val="7B12C8E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50C83"/>
    <w:multiLevelType w:val="hybridMultilevel"/>
    <w:tmpl w:val="46BACF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E2355"/>
    <w:multiLevelType w:val="hybridMultilevel"/>
    <w:tmpl w:val="63AE5F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B0DB1"/>
    <w:multiLevelType w:val="multilevel"/>
    <w:tmpl w:val="4B86CF6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1A0686D"/>
    <w:multiLevelType w:val="hybridMultilevel"/>
    <w:tmpl w:val="E1C02E82"/>
    <w:lvl w:ilvl="0" w:tplc="2D66F9E8">
      <w:start w:val="1"/>
      <w:numFmt w:val="bullet"/>
      <w:lvlText w:val="–"/>
      <w:lvlJc w:val="left"/>
      <w:pPr>
        <w:ind w:left="720" w:hanging="360"/>
      </w:pPr>
      <w:rPr>
        <w:rFonts w:ascii="Verdana" w:hAnsi="Verdana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BF7"/>
    <w:rsid w:val="00006EC2"/>
    <w:rsid w:val="00011D15"/>
    <w:rsid w:val="00014F41"/>
    <w:rsid w:val="0002470E"/>
    <w:rsid w:val="00026972"/>
    <w:rsid w:val="000342E4"/>
    <w:rsid w:val="00034AB9"/>
    <w:rsid w:val="00036DB6"/>
    <w:rsid w:val="000424D8"/>
    <w:rsid w:val="000526C8"/>
    <w:rsid w:val="00066D2B"/>
    <w:rsid w:val="00067383"/>
    <w:rsid w:val="0007067E"/>
    <w:rsid w:val="00071B94"/>
    <w:rsid w:val="000747C7"/>
    <w:rsid w:val="000774AB"/>
    <w:rsid w:val="00083B07"/>
    <w:rsid w:val="00087061"/>
    <w:rsid w:val="00090F28"/>
    <w:rsid w:val="000A08F3"/>
    <w:rsid w:val="000A0D57"/>
    <w:rsid w:val="000A2F05"/>
    <w:rsid w:val="000A6270"/>
    <w:rsid w:val="000A671B"/>
    <w:rsid w:val="000B100B"/>
    <w:rsid w:val="000B58FB"/>
    <w:rsid w:val="000B7DF7"/>
    <w:rsid w:val="000C407B"/>
    <w:rsid w:val="000C6C3A"/>
    <w:rsid w:val="000C7C85"/>
    <w:rsid w:val="000D0BDD"/>
    <w:rsid w:val="000D7DE8"/>
    <w:rsid w:val="000E3C83"/>
    <w:rsid w:val="000E5866"/>
    <w:rsid w:val="000F3103"/>
    <w:rsid w:val="00114B7B"/>
    <w:rsid w:val="00133D45"/>
    <w:rsid w:val="00134392"/>
    <w:rsid w:val="00135F07"/>
    <w:rsid w:val="00141EA4"/>
    <w:rsid w:val="00157454"/>
    <w:rsid w:val="001671E3"/>
    <w:rsid w:val="0016788D"/>
    <w:rsid w:val="001678C3"/>
    <w:rsid w:val="0017067A"/>
    <w:rsid w:val="00170AFB"/>
    <w:rsid w:val="00173596"/>
    <w:rsid w:val="00173710"/>
    <w:rsid w:val="00174C26"/>
    <w:rsid w:val="00183F69"/>
    <w:rsid w:val="00184AC9"/>
    <w:rsid w:val="001922FE"/>
    <w:rsid w:val="00192FC0"/>
    <w:rsid w:val="00193AC3"/>
    <w:rsid w:val="00194B75"/>
    <w:rsid w:val="001A33F8"/>
    <w:rsid w:val="001A5601"/>
    <w:rsid w:val="001B2943"/>
    <w:rsid w:val="001C0CDB"/>
    <w:rsid w:val="001C4821"/>
    <w:rsid w:val="001D06F7"/>
    <w:rsid w:val="001E6CFD"/>
    <w:rsid w:val="001E7EF3"/>
    <w:rsid w:val="00200B3D"/>
    <w:rsid w:val="00203604"/>
    <w:rsid w:val="002041FD"/>
    <w:rsid w:val="00204EB9"/>
    <w:rsid w:val="00206D7C"/>
    <w:rsid w:val="00224337"/>
    <w:rsid w:val="00226A41"/>
    <w:rsid w:val="00232052"/>
    <w:rsid w:val="0024185C"/>
    <w:rsid w:val="002476FF"/>
    <w:rsid w:val="00250C38"/>
    <w:rsid w:val="00260076"/>
    <w:rsid w:val="002701CE"/>
    <w:rsid w:val="00290008"/>
    <w:rsid w:val="00291031"/>
    <w:rsid w:val="00291A5C"/>
    <w:rsid w:val="00293BE1"/>
    <w:rsid w:val="002A2A83"/>
    <w:rsid w:val="002A62E3"/>
    <w:rsid w:val="002A7725"/>
    <w:rsid w:val="002B3D4D"/>
    <w:rsid w:val="002C4B6E"/>
    <w:rsid w:val="002C6E7B"/>
    <w:rsid w:val="002D3BA0"/>
    <w:rsid w:val="002D6638"/>
    <w:rsid w:val="002E2912"/>
    <w:rsid w:val="002E4A1B"/>
    <w:rsid w:val="002E7F38"/>
    <w:rsid w:val="002F12E8"/>
    <w:rsid w:val="002F429F"/>
    <w:rsid w:val="002F44BD"/>
    <w:rsid w:val="00301EF0"/>
    <w:rsid w:val="00302114"/>
    <w:rsid w:val="00310D0B"/>
    <w:rsid w:val="00315A66"/>
    <w:rsid w:val="00325678"/>
    <w:rsid w:val="00327E47"/>
    <w:rsid w:val="00327FF0"/>
    <w:rsid w:val="00332257"/>
    <w:rsid w:val="00332410"/>
    <w:rsid w:val="0033526E"/>
    <w:rsid w:val="00340C41"/>
    <w:rsid w:val="00353F0A"/>
    <w:rsid w:val="00356B71"/>
    <w:rsid w:val="00371473"/>
    <w:rsid w:val="0037680D"/>
    <w:rsid w:val="003835E0"/>
    <w:rsid w:val="00384E27"/>
    <w:rsid w:val="00392EB4"/>
    <w:rsid w:val="0039386E"/>
    <w:rsid w:val="003A09F6"/>
    <w:rsid w:val="003A4D59"/>
    <w:rsid w:val="003A5086"/>
    <w:rsid w:val="003B3DF4"/>
    <w:rsid w:val="003B7753"/>
    <w:rsid w:val="003C072A"/>
    <w:rsid w:val="003C2E76"/>
    <w:rsid w:val="003C4A4F"/>
    <w:rsid w:val="003C5DF0"/>
    <w:rsid w:val="003D0022"/>
    <w:rsid w:val="003D6C6D"/>
    <w:rsid w:val="003D7450"/>
    <w:rsid w:val="003E0982"/>
    <w:rsid w:val="003E19D1"/>
    <w:rsid w:val="003F005C"/>
    <w:rsid w:val="003F2CF3"/>
    <w:rsid w:val="00401CFF"/>
    <w:rsid w:val="00406315"/>
    <w:rsid w:val="00411BFC"/>
    <w:rsid w:val="00421C3F"/>
    <w:rsid w:val="004224D3"/>
    <w:rsid w:val="00424540"/>
    <w:rsid w:val="00425758"/>
    <w:rsid w:val="004257AE"/>
    <w:rsid w:val="00432E5D"/>
    <w:rsid w:val="004330A5"/>
    <w:rsid w:val="00434EB6"/>
    <w:rsid w:val="00440ADE"/>
    <w:rsid w:val="004432E3"/>
    <w:rsid w:val="00443A59"/>
    <w:rsid w:val="00444A51"/>
    <w:rsid w:val="0045178C"/>
    <w:rsid w:val="00451D78"/>
    <w:rsid w:val="00461A88"/>
    <w:rsid w:val="004666E4"/>
    <w:rsid w:val="00471C07"/>
    <w:rsid w:val="004748B2"/>
    <w:rsid w:val="00476E3B"/>
    <w:rsid w:val="00485AE7"/>
    <w:rsid w:val="004879EF"/>
    <w:rsid w:val="0049306F"/>
    <w:rsid w:val="004A0B33"/>
    <w:rsid w:val="004A7082"/>
    <w:rsid w:val="004A74E4"/>
    <w:rsid w:val="004B2260"/>
    <w:rsid w:val="004B74C3"/>
    <w:rsid w:val="004C0D05"/>
    <w:rsid w:val="004C6DF8"/>
    <w:rsid w:val="004D3E86"/>
    <w:rsid w:val="004D496C"/>
    <w:rsid w:val="004F7F25"/>
    <w:rsid w:val="0050385A"/>
    <w:rsid w:val="005050EA"/>
    <w:rsid w:val="00506340"/>
    <w:rsid w:val="00516B2E"/>
    <w:rsid w:val="00520145"/>
    <w:rsid w:val="00526E65"/>
    <w:rsid w:val="005332E2"/>
    <w:rsid w:val="00540619"/>
    <w:rsid w:val="005474CC"/>
    <w:rsid w:val="005514AD"/>
    <w:rsid w:val="00553F91"/>
    <w:rsid w:val="005551F1"/>
    <w:rsid w:val="0055593F"/>
    <w:rsid w:val="00563353"/>
    <w:rsid w:val="00571BD8"/>
    <w:rsid w:val="005753CE"/>
    <w:rsid w:val="00576BB2"/>
    <w:rsid w:val="00577412"/>
    <w:rsid w:val="00582B4D"/>
    <w:rsid w:val="005930F7"/>
    <w:rsid w:val="0059534C"/>
    <w:rsid w:val="005A546E"/>
    <w:rsid w:val="005A72A3"/>
    <w:rsid w:val="005B4416"/>
    <w:rsid w:val="005B6AE0"/>
    <w:rsid w:val="005D407D"/>
    <w:rsid w:val="005D46A1"/>
    <w:rsid w:val="005E6AC9"/>
    <w:rsid w:val="005E6C60"/>
    <w:rsid w:val="006006D7"/>
    <w:rsid w:val="006026BC"/>
    <w:rsid w:val="00603109"/>
    <w:rsid w:val="0060767D"/>
    <w:rsid w:val="00607A59"/>
    <w:rsid w:val="00612A40"/>
    <w:rsid w:val="00622BED"/>
    <w:rsid w:val="00626700"/>
    <w:rsid w:val="00630EE1"/>
    <w:rsid w:val="00632864"/>
    <w:rsid w:val="00633289"/>
    <w:rsid w:val="00635D1B"/>
    <w:rsid w:val="006447BF"/>
    <w:rsid w:val="00652253"/>
    <w:rsid w:val="00654DD1"/>
    <w:rsid w:val="00665D1E"/>
    <w:rsid w:val="006677F3"/>
    <w:rsid w:val="0067270F"/>
    <w:rsid w:val="00674F63"/>
    <w:rsid w:val="0067633F"/>
    <w:rsid w:val="00684D48"/>
    <w:rsid w:val="0069101C"/>
    <w:rsid w:val="00692DB7"/>
    <w:rsid w:val="006A1906"/>
    <w:rsid w:val="006A2F7F"/>
    <w:rsid w:val="006A34F6"/>
    <w:rsid w:val="006A6EBD"/>
    <w:rsid w:val="006A7CBB"/>
    <w:rsid w:val="006B1594"/>
    <w:rsid w:val="006B3CBD"/>
    <w:rsid w:val="006B74D9"/>
    <w:rsid w:val="006B78E5"/>
    <w:rsid w:val="006C3B2C"/>
    <w:rsid w:val="006D2953"/>
    <w:rsid w:val="006D6A64"/>
    <w:rsid w:val="006F5A03"/>
    <w:rsid w:val="006F6E2D"/>
    <w:rsid w:val="006F7B91"/>
    <w:rsid w:val="00700968"/>
    <w:rsid w:val="007012FB"/>
    <w:rsid w:val="00704A67"/>
    <w:rsid w:val="007068B4"/>
    <w:rsid w:val="007103DF"/>
    <w:rsid w:val="0071075B"/>
    <w:rsid w:val="00712759"/>
    <w:rsid w:val="00713D3B"/>
    <w:rsid w:val="00720D06"/>
    <w:rsid w:val="00720F5F"/>
    <w:rsid w:val="0072376F"/>
    <w:rsid w:val="00746582"/>
    <w:rsid w:val="00750073"/>
    <w:rsid w:val="00762BC5"/>
    <w:rsid w:val="00766A17"/>
    <w:rsid w:val="007700DB"/>
    <w:rsid w:val="00771183"/>
    <w:rsid w:val="007729C6"/>
    <w:rsid w:val="00776892"/>
    <w:rsid w:val="00777E7E"/>
    <w:rsid w:val="00784C7F"/>
    <w:rsid w:val="0079127C"/>
    <w:rsid w:val="00796388"/>
    <w:rsid w:val="007A16E0"/>
    <w:rsid w:val="007A5060"/>
    <w:rsid w:val="007A601C"/>
    <w:rsid w:val="007B565C"/>
    <w:rsid w:val="007C2A56"/>
    <w:rsid w:val="007D4E5E"/>
    <w:rsid w:val="007E2BB8"/>
    <w:rsid w:val="007E637F"/>
    <w:rsid w:val="007F69F9"/>
    <w:rsid w:val="00801B8A"/>
    <w:rsid w:val="008065B0"/>
    <w:rsid w:val="00820938"/>
    <w:rsid w:val="00820F82"/>
    <w:rsid w:val="00822373"/>
    <w:rsid w:val="008276D0"/>
    <w:rsid w:val="00827C1B"/>
    <w:rsid w:val="00832301"/>
    <w:rsid w:val="00832658"/>
    <w:rsid w:val="00843210"/>
    <w:rsid w:val="00852638"/>
    <w:rsid w:val="00852AD8"/>
    <w:rsid w:val="00882B32"/>
    <w:rsid w:val="008851AE"/>
    <w:rsid w:val="00890A7A"/>
    <w:rsid w:val="008938B6"/>
    <w:rsid w:val="008A12FF"/>
    <w:rsid w:val="008A4FE7"/>
    <w:rsid w:val="008A62D8"/>
    <w:rsid w:val="008A6D09"/>
    <w:rsid w:val="008A79B9"/>
    <w:rsid w:val="008B49FB"/>
    <w:rsid w:val="008B4A1D"/>
    <w:rsid w:val="008C1C02"/>
    <w:rsid w:val="008C2912"/>
    <w:rsid w:val="008C45E6"/>
    <w:rsid w:val="008D0344"/>
    <w:rsid w:val="008D03CA"/>
    <w:rsid w:val="008D2EA5"/>
    <w:rsid w:val="008D53C4"/>
    <w:rsid w:val="008D5D4A"/>
    <w:rsid w:val="008E06E7"/>
    <w:rsid w:val="008E39A1"/>
    <w:rsid w:val="008E39C0"/>
    <w:rsid w:val="008F254E"/>
    <w:rsid w:val="0090152D"/>
    <w:rsid w:val="00903EEC"/>
    <w:rsid w:val="00907D3B"/>
    <w:rsid w:val="00910598"/>
    <w:rsid w:val="00912949"/>
    <w:rsid w:val="009230A8"/>
    <w:rsid w:val="009259CC"/>
    <w:rsid w:val="00931502"/>
    <w:rsid w:val="009402DC"/>
    <w:rsid w:val="00945EDA"/>
    <w:rsid w:val="00951C57"/>
    <w:rsid w:val="009553AC"/>
    <w:rsid w:val="0096057E"/>
    <w:rsid w:val="009660D7"/>
    <w:rsid w:val="00980E66"/>
    <w:rsid w:val="009818B8"/>
    <w:rsid w:val="00984E3C"/>
    <w:rsid w:val="00985A4D"/>
    <w:rsid w:val="00987DFB"/>
    <w:rsid w:val="009A13D8"/>
    <w:rsid w:val="009A7670"/>
    <w:rsid w:val="009B0054"/>
    <w:rsid w:val="009B5F31"/>
    <w:rsid w:val="009C08AC"/>
    <w:rsid w:val="009D4B5A"/>
    <w:rsid w:val="009D55CD"/>
    <w:rsid w:val="009E07A0"/>
    <w:rsid w:val="009E0F70"/>
    <w:rsid w:val="009E0F9C"/>
    <w:rsid w:val="009E4C34"/>
    <w:rsid w:val="009F0ADE"/>
    <w:rsid w:val="009F2C85"/>
    <w:rsid w:val="00A00402"/>
    <w:rsid w:val="00A03E2B"/>
    <w:rsid w:val="00A07BA9"/>
    <w:rsid w:val="00A31588"/>
    <w:rsid w:val="00A342FC"/>
    <w:rsid w:val="00A3561C"/>
    <w:rsid w:val="00A4380D"/>
    <w:rsid w:val="00A44310"/>
    <w:rsid w:val="00A46F1B"/>
    <w:rsid w:val="00A506C7"/>
    <w:rsid w:val="00A50BF7"/>
    <w:rsid w:val="00A54F89"/>
    <w:rsid w:val="00A57B7B"/>
    <w:rsid w:val="00A61209"/>
    <w:rsid w:val="00A85B1C"/>
    <w:rsid w:val="00A90D46"/>
    <w:rsid w:val="00A91754"/>
    <w:rsid w:val="00A96527"/>
    <w:rsid w:val="00A973DE"/>
    <w:rsid w:val="00AA242F"/>
    <w:rsid w:val="00AA4485"/>
    <w:rsid w:val="00AA698A"/>
    <w:rsid w:val="00AB1AFC"/>
    <w:rsid w:val="00AB35FF"/>
    <w:rsid w:val="00AB5798"/>
    <w:rsid w:val="00AC337E"/>
    <w:rsid w:val="00AD67CA"/>
    <w:rsid w:val="00AE0003"/>
    <w:rsid w:val="00AE3636"/>
    <w:rsid w:val="00AE667D"/>
    <w:rsid w:val="00AF0202"/>
    <w:rsid w:val="00AF1049"/>
    <w:rsid w:val="00AF33B2"/>
    <w:rsid w:val="00B1143C"/>
    <w:rsid w:val="00B176E2"/>
    <w:rsid w:val="00B2267F"/>
    <w:rsid w:val="00B23D8F"/>
    <w:rsid w:val="00B24A38"/>
    <w:rsid w:val="00B4352B"/>
    <w:rsid w:val="00B52866"/>
    <w:rsid w:val="00B53F8D"/>
    <w:rsid w:val="00B76A20"/>
    <w:rsid w:val="00B82053"/>
    <w:rsid w:val="00B85A8D"/>
    <w:rsid w:val="00B9343C"/>
    <w:rsid w:val="00B9419E"/>
    <w:rsid w:val="00B97E76"/>
    <w:rsid w:val="00BA0EA4"/>
    <w:rsid w:val="00BA4AF9"/>
    <w:rsid w:val="00BA4CA9"/>
    <w:rsid w:val="00BA57A8"/>
    <w:rsid w:val="00BA6E81"/>
    <w:rsid w:val="00BA7535"/>
    <w:rsid w:val="00BA7663"/>
    <w:rsid w:val="00BB106C"/>
    <w:rsid w:val="00BB672C"/>
    <w:rsid w:val="00BB757C"/>
    <w:rsid w:val="00BC21F6"/>
    <w:rsid w:val="00BC3DB8"/>
    <w:rsid w:val="00BC56B2"/>
    <w:rsid w:val="00BC7DD6"/>
    <w:rsid w:val="00BF1191"/>
    <w:rsid w:val="00BF5E9D"/>
    <w:rsid w:val="00C173D9"/>
    <w:rsid w:val="00C21C43"/>
    <w:rsid w:val="00C22E12"/>
    <w:rsid w:val="00C25213"/>
    <w:rsid w:val="00C26B68"/>
    <w:rsid w:val="00C31704"/>
    <w:rsid w:val="00C353EB"/>
    <w:rsid w:val="00C41624"/>
    <w:rsid w:val="00C417FE"/>
    <w:rsid w:val="00C462D9"/>
    <w:rsid w:val="00C470C0"/>
    <w:rsid w:val="00C50A41"/>
    <w:rsid w:val="00C51F68"/>
    <w:rsid w:val="00C56B51"/>
    <w:rsid w:val="00C57D91"/>
    <w:rsid w:val="00C679AF"/>
    <w:rsid w:val="00C67F30"/>
    <w:rsid w:val="00C77077"/>
    <w:rsid w:val="00C87AB3"/>
    <w:rsid w:val="00C935EC"/>
    <w:rsid w:val="00C93847"/>
    <w:rsid w:val="00CA3064"/>
    <w:rsid w:val="00CA4BE9"/>
    <w:rsid w:val="00CB0453"/>
    <w:rsid w:val="00CB629B"/>
    <w:rsid w:val="00CC059B"/>
    <w:rsid w:val="00CC218F"/>
    <w:rsid w:val="00CC67C8"/>
    <w:rsid w:val="00CD02B2"/>
    <w:rsid w:val="00CD3508"/>
    <w:rsid w:val="00CE3A39"/>
    <w:rsid w:val="00CF1F2D"/>
    <w:rsid w:val="00CF6FC2"/>
    <w:rsid w:val="00D1480A"/>
    <w:rsid w:val="00D20746"/>
    <w:rsid w:val="00D24D20"/>
    <w:rsid w:val="00D254A6"/>
    <w:rsid w:val="00D31BB3"/>
    <w:rsid w:val="00D323AC"/>
    <w:rsid w:val="00D351D8"/>
    <w:rsid w:val="00D41DA5"/>
    <w:rsid w:val="00D4564A"/>
    <w:rsid w:val="00D51A56"/>
    <w:rsid w:val="00D53222"/>
    <w:rsid w:val="00D55DD1"/>
    <w:rsid w:val="00D55F70"/>
    <w:rsid w:val="00D65067"/>
    <w:rsid w:val="00D705BF"/>
    <w:rsid w:val="00D71D30"/>
    <w:rsid w:val="00D75877"/>
    <w:rsid w:val="00D75913"/>
    <w:rsid w:val="00D82517"/>
    <w:rsid w:val="00D84F58"/>
    <w:rsid w:val="00D93ACD"/>
    <w:rsid w:val="00D949E7"/>
    <w:rsid w:val="00DA2178"/>
    <w:rsid w:val="00DB7605"/>
    <w:rsid w:val="00DC7D9A"/>
    <w:rsid w:val="00DD1840"/>
    <w:rsid w:val="00DE1B70"/>
    <w:rsid w:val="00DF14B3"/>
    <w:rsid w:val="00DF21BB"/>
    <w:rsid w:val="00E10A1A"/>
    <w:rsid w:val="00E1467C"/>
    <w:rsid w:val="00E239A9"/>
    <w:rsid w:val="00E24268"/>
    <w:rsid w:val="00E247F6"/>
    <w:rsid w:val="00E3169B"/>
    <w:rsid w:val="00E34A8F"/>
    <w:rsid w:val="00E355B1"/>
    <w:rsid w:val="00E35A68"/>
    <w:rsid w:val="00E45C4E"/>
    <w:rsid w:val="00E4627D"/>
    <w:rsid w:val="00E57B10"/>
    <w:rsid w:val="00E61050"/>
    <w:rsid w:val="00E618AA"/>
    <w:rsid w:val="00E64307"/>
    <w:rsid w:val="00E64D89"/>
    <w:rsid w:val="00E71843"/>
    <w:rsid w:val="00E7350F"/>
    <w:rsid w:val="00E73C98"/>
    <w:rsid w:val="00E7756E"/>
    <w:rsid w:val="00E81332"/>
    <w:rsid w:val="00E86119"/>
    <w:rsid w:val="00E92A85"/>
    <w:rsid w:val="00E95294"/>
    <w:rsid w:val="00E96E15"/>
    <w:rsid w:val="00EA59A6"/>
    <w:rsid w:val="00EA77FF"/>
    <w:rsid w:val="00EB6C44"/>
    <w:rsid w:val="00ED1A9B"/>
    <w:rsid w:val="00ED2350"/>
    <w:rsid w:val="00ED387D"/>
    <w:rsid w:val="00ED6DF9"/>
    <w:rsid w:val="00ED782B"/>
    <w:rsid w:val="00EE1935"/>
    <w:rsid w:val="00EE1F26"/>
    <w:rsid w:val="00EE6978"/>
    <w:rsid w:val="00EF01D9"/>
    <w:rsid w:val="00EF3570"/>
    <w:rsid w:val="00EF7A00"/>
    <w:rsid w:val="00F00537"/>
    <w:rsid w:val="00F00AE9"/>
    <w:rsid w:val="00F10A4A"/>
    <w:rsid w:val="00F1403C"/>
    <w:rsid w:val="00F16A25"/>
    <w:rsid w:val="00F215E8"/>
    <w:rsid w:val="00F21752"/>
    <w:rsid w:val="00F2743F"/>
    <w:rsid w:val="00F320E9"/>
    <w:rsid w:val="00F357C0"/>
    <w:rsid w:val="00F37F41"/>
    <w:rsid w:val="00F437D2"/>
    <w:rsid w:val="00F46BE7"/>
    <w:rsid w:val="00F51DDB"/>
    <w:rsid w:val="00F52A5F"/>
    <w:rsid w:val="00F543DB"/>
    <w:rsid w:val="00F55022"/>
    <w:rsid w:val="00F57157"/>
    <w:rsid w:val="00F653AA"/>
    <w:rsid w:val="00F66593"/>
    <w:rsid w:val="00F70698"/>
    <w:rsid w:val="00F7560A"/>
    <w:rsid w:val="00F80BD0"/>
    <w:rsid w:val="00F90C87"/>
    <w:rsid w:val="00F911C5"/>
    <w:rsid w:val="00F93A2D"/>
    <w:rsid w:val="00F94996"/>
    <w:rsid w:val="00F95562"/>
    <w:rsid w:val="00FA160B"/>
    <w:rsid w:val="00FA517C"/>
    <w:rsid w:val="00FA6000"/>
    <w:rsid w:val="00FA7532"/>
    <w:rsid w:val="00FA7C11"/>
    <w:rsid w:val="00FB4D28"/>
    <w:rsid w:val="00FC02FD"/>
    <w:rsid w:val="00FC132C"/>
    <w:rsid w:val="00FC2221"/>
    <w:rsid w:val="00FC3EDF"/>
    <w:rsid w:val="00FC6978"/>
    <w:rsid w:val="00FD2A17"/>
    <w:rsid w:val="00FD2D81"/>
    <w:rsid w:val="00FD3647"/>
    <w:rsid w:val="00FD3AE4"/>
    <w:rsid w:val="00FD6BBA"/>
    <w:rsid w:val="00FE2F43"/>
    <w:rsid w:val="00FE43F4"/>
    <w:rsid w:val="00FE44D1"/>
    <w:rsid w:val="00FE66E5"/>
    <w:rsid w:val="00FF11A6"/>
    <w:rsid w:val="00FF2BEB"/>
    <w:rsid w:val="00FF35E3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ED7161"/>
  <w15:docId w15:val="{271AFD14-C3FD-4A28-B0D3-108676D8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erpetua" w:eastAsia="Perpetua" w:hAnsi="Perpetua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rsid w:val="0069101C"/>
    <w:pPr>
      <w:tabs>
        <w:tab w:val="left" w:pos="3402"/>
        <w:tab w:val="left" w:pos="6804"/>
      </w:tabs>
      <w:spacing w:line="264" w:lineRule="auto"/>
    </w:pPr>
    <w:rPr>
      <w:rFonts w:ascii="Verdana" w:eastAsia="PMingLiU" w:hAnsi="Verdana"/>
      <w:sz w:val="18"/>
      <w:lang w:eastAsia="de-DE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6B74D9"/>
    <w:pPr>
      <w:pageBreakBefore/>
      <w:numPr>
        <w:numId w:val="1"/>
      </w:numPr>
      <w:tabs>
        <w:tab w:val="clear" w:pos="432"/>
        <w:tab w:val="left" w:pos="992"/>
      </w:tabs>
      <w:spacing w:before="240" w:after="240"/>
      <w:ind w:left="992" w:hanging="992"/>
      <w:outlineLvl w:val="0"/>
    </w:pPr>
    <w:rPr>
      <w:b/>
      <w:sz w:val="26"/>
    </w:rPr>
  </w:style>
  <w:style w:type="paragraph" w:styleId="berschrift2">
    <w:name w:val="heading 2"/>
    <w:basedOn w:val="Standard"/>
    <w:next w:val="Textkrper"/>
    <w:link w:val="berschrift2Zchn"/>
    <w:qFormat/>
    <w:rsid w:val="00A506C7"/>
    <w:pPr>
      <w:numPr>
        <w:ilvl w:val="1"/>
        <w:numId w:val="1"/>
      </w:numPr>
      <w:tabs>
        <w:tab w:val="clear" w:pos="576"/>
        <w:tab w:val="left" w:pos="992"/>
      </w:tabs>
      <w:spacing w:before="240" w:after="240"/>
      <w:ind w:left="992" w:hanging="992"/>
      <w:jc w:val="both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link w:val="berschrift3Zchn"/>
    <w:qFormat/>
    <w:rsid w:val="003F2CF3"/>
    <w:pPr>
      <w:numPr>
        <w:ilvl w:val="2"/>
        <w:numId w:val="1"/>
      </w:numPr>
      <w:tabs>
        <w:tab w:val="clear" w:pos="720"/>
        <w:tab w:val="left" w:pos="992"/>
      </w:tabs>
      <w:spacing w:before="240" w:after="240"/>
      <w:ind w:left="992" w:hanging="992"/>
      <w:jc w:val="both"/>
      <w:outlineLvl w:val="2"/>
    </w:pPr>
    <w:rPr>
      <w:b/>
      <w:sz w:val="22"/>
    </w:rPr>
  </w:style>
  <w:style w:type="paragraph" w:styleId="berschrift4">
    <w:name w:val="heading 4"/>
    <w:basedOn w:val="Standard"/>
    <w:next w:val="Textkrper"/>
    <w:link w:val="berschrift4Zchn"/>
    <w:qFormat/>
    <w:rsid w:val="003F2CF3"/>
    <w:pPr>
      <w:numPr>
        <w:ilvl w:val="3"/>
        <w:numId w:val="1"/>
      </w:numPr>
      <w:tabs>
        <w:tab w:val="clear" w:pos="864"/>
        <w:tab w:val="left" w:pos="992"/>
      </w:tabs>
      <w:spacing w:before="240" w:after="240"/>
      <w:ind w:left="992" w:hanging="992"/>
      <w:jc w:val="both"/>
      <w:outlineLvl w:val="3"/>
    </w:pPr>
    <w:rPr>
      <w:b/>
      <w:sz w:val="20"/>
      <w:lang w:val="fr-FR"/>
    </w:rPr>
  </w:style>
  <w:style w:type="paragraph" w:styleId="berschrift5">
    <w:name w:val="heading 5"/>
    <w:basedOn w:val="Standard"/>
    <w:next w:val="Textkrper"/>
    <w:link w:val="berschrift5Zchn"/>
    <w:rsid w:val="00206D7C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Textkrper"/>
    <w:link w:val="berschrift6Zchn"/>
    <w:rsid w:val="00206D7C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link w:val="berschrift7Zchn"/>
    <w:rsid w:val="00206D7C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Textkrper"/>
    <w:link w:val="berschrift8Zchn"/>
    <w:rsid w:val="00206D7C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Textkrper"/>
    <w:link w:val="berschrift9Zchn"/>
    <w:rsid w:val="00206D7C"/>
    <w:pPr>
      <w:numPr>
        <w:ilvl w:val="8"/>
        <w:numId w:val="1"/>
      </w:numPr>
      <w:spacing w:before="240" w:after="60"/>
      <w:outlineLvl w:val="8"/>
    </w:pPr>
    <w:rPr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06D7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6D7C"/>
  </w:style>
  <w:style w:type="paragraph" w:styleId="Fuzeile">
    <w:name w:val="footer"/>
    <w:basedOn w:val="Standard"/>
    <w:link w:val="FuzeileZchn"/>
    <w:unhideWhenUsed/>
    <w:rsid w:val="00206D7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6D7C"/>
  </w:style>
  <w:style w:type="character" w:customStyle="1" w:styleId="berschrift1Zchn">
    <w:name w:val="Überschrift 1 Zchn"/>
    <w:link w:val="berschrift1"/>
    <w:uiPriority w:val="9"/>
    <w:rsid w:val="006B74D9"/>
    <w:rPr>
      <w:rFonts w:ascii="Verdana" w:eastAsia="PMingLiU" w:hAnsi="Verdana"/>
      <w:b/>
      <w:sz w:val="26"/>
      <w:lang w:eastAsia="de-DE"/>
    </w:rPr>
  </w:style>
  <w:style w:type="character" w:customStyle="1" w:styleId="berschrift2Zchn">
    <w:name w:val="Überschrift 2 Zchn"/>
    <w:link w:val="berschrift2"/>
    <w:rsid w:val="00A506C7"/>
    <w:rPr>
      <w:rFonts w:ascii="Verdana" w:eastAsia="PMingLiU" w:hAnsi="Verdana"/>
      <w:b/>
      <w:bCs/>
      <w:sz w:val="24"/>
      <w:lang w:eastAsia="de-DE"/>
    </w:rPr>
  </w:style>
  <w:style w:type="character" w:customStyle="1" w:styleId="berschrift3Zchn">
    <w:name w:val="Überschrift 3 Zchn"/>
    <w:link w:val="berschrift3"/>
    <w:rsid w:val="003F2CF3"/>
    <w:rPr>
      <w:rFonts w:ascii="Verdana" w:eastAsia="PMingLiU" w:hAnsi="Verdana"/>
      <w:b/>
      <w:sz w:val="22"/>
      <w:lang w:eastAsia="de-DE"/>
    </w:rPr>
  </w:style>
  <w:style w:type="character" w:customStyle="1" w:styleId="berschrift4Zchn">
    <w:name w:val="Überschrift 4 Zchn"/>
    <w:link w:val="berschrift4"/>
    <w:rsid w:val="003F2CF3"/>
    <w:rPr>
      <w:rFonts w:ascii="Verdana" w:eastAsia="PMingLiU" w:hAnsi="Verdana"/>
      <w:b/>
      <w:lang w:val="fr-FR" w:eastAsia="de-DE"/>
    </w:rPr>
  </w:style>
  <w:style w:type="character" w:customStyle="1" w:styleId="berschrift5Zchn">
    <w:name w:val="Überschrift 5 Zchn"/>
    <w:link w:val="berschrift5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6Zchn">
    <w:name w:val="Überschrift 6 Zchn"/>
    <w:link w:val="berschrift6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7Zchn">
    <w:name w:val="Überschrift 7 Zchn"/>
    <w:link w:val="berschrift7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character" w:customStyle="1" w:styleId="berschrift8Zchn">
    <w:name w:val="Überschrift 8 Zchn"/>
    <w:link w:val="berschrift8"/>
    <w:rsid w:val="00206D7C"/>
    <w:rPr>
      <w:rFonts w:ascii="Verdana" w:eastAsia="PMingLiU" w:hAnsi="Verdana" w:cs="Times New Roman"/>
      <w:i/>
      <w:sz w:val="20"/>
      <w:szCs w:val="20"/>
      <w:lang w:val="de-DE" w:eastAsia="de-DE"/>
    </w:rPr>
  </w:style>
  <w:style w:type="character" w:customStyle="1" w:styleId="berschrift9Zchn">
    <w:name w:val="Überschrift 9 Zchn"/>
    <w:link w:val="berschrift9"/>
    <w:rsid w:val="00206D7C"/>
    <w:rPr>
      <w:rFonts w:ascii="Verdana" w:eastAsia="PMingLiU" w:hAnsi="Verdana" w:cs="Times New Roman"/>
      <w:i/>
      <w:sz w:val="18"/>
      <w:szCs w:val="20"/>
      <w:lang w:val="de-DE" w:eastAsia="de-DE"/>
    </w:rPr>
  </w:style>
  <w:style w:type="character" w:styleId="Seitenzahl">
    <w:name w:val="page number"/>
    <w:rsid w:val="00206D7C"/>
    <w:rPr>
      <w:rFonts w:ascii="Verdana" w:hAnsi="Verdana"/>
      <w:sz w:val="10"/>
    </w:rPr>
  </w:style>
  <w:style w:type="paragraph" w:styleId="Funotentext">
    <w:name w:val="footnote text"/>
    <w:basedOn w:val="Standard"/>
    <w:link w:val="FunotentextZchn"/>
    <w:semiHidden/>
    <w:rsid w:val="00206D7C"/>
  </w:style>
  <w:style w:type="character" w:customStyle="1" w:styleId="FunotentextZchn">
    <w:name w:val="Fußnotentext Zchn"/>
    <w:link w:val="Funotentext"/>
    <w:semiHidden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table" w:styleId="Tabellenraster">
    <w:name w:val="Table Grid"/>
    <w:basedOn w:val="NormaleTabelle"/>
    <w:rsid w:val="00206D7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12pt">
    <w:name w:val="Formatvorlage Überschrift 1 + 12 pt"/>
    <w:basedOn w:val="berschrift1"/>
    <w:rsid w:val="00206D7C"/>
    <w:rPr>
      <w:bCs/>
      <w:sz w:val="24"/>
    </w:rPr>
  </w:style>
  <w:style w:type="paragraph" w:styleId="Textkrper">
    <w:name w:val="Body Text"/>
    <w:basedOn w:val="Standard"/>
    <w:link w:val="TextkrperZchn"/>
    <w:uiPriority w:val="99"/>
    <w:unhideWhenUsed/>
    <w:rsid w:val="00206D7C"/>
    <w:pPr>
      <w:spacing w:after="120"/>
    </w:pPr>
  </w:style>
  <w:style w:type="character" w:customStyle="1" w:styleId="TextkrperZchn">
    <w:name w:val="Textkörper Zchn"/>
    <w:link w:val="Textkrper"/>
    <w:uiPriority w:val="99"/>
    <w:rsid w:val="00206D7C"/>
    <w:rPr>
      <w:rFonts w:ascii="Verdana" w:eastAsia="PMingLiU" w:hAnsi="Verdana" w:cs="Times New Roman"/>
      <w:sz w:val="20"/>
      <w:szCs w:val="20"/>
      <w:lang w:val="de-DE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6D7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6D7C"/>
    <w:rPr>
      <w:rFonts w:ascii="Tahoma" w:eastAsia="PMingLiU" w:hAnsi="Tahoma" w:cs="Tahoma"/>
      <w:sz w:val="16"/>
      <w:szCs w:val="16"/>
      <w:lang w:val="de-DE" w:eastAsia="de-DE"/>
    </w:rPr>
  </w:style>
  <w:style w:type="paragraph" w:customStyle="1" w:styleId="DocTitel1">
    <w:name w:val="DocTitel1"/>
    <w:basedOn w:val="Standard"/>
    <w:autoRedefine/>
    <w:rsid w:val="00206D7C"/>
    <w:rPr>
      <w:b/>
      <w:bCs/>
      <w:noProof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rsid w:val="00F94996"/>
    <w:pPr>
      <w:tabs>
        <w:tab w:val="clear" w:pos="3402"/>
        <w:tab w:val="clear" w:pos="6804"/>
        <w:tab w:val="left" w:pos="426"/>
        <w:tab w:val="right" w:leader="dot" w:pos="9923"/>
      </w:tabs>
      <w:ind w:right="-142"/>
    </w:pPr>
    <w:rPr>
      <w:b/>
      <w:noProof/>
      <w:lang w:val="en-GB"/>
    </w:rPr>
  </w:style>
  <w:style w:type="character" w:styleId="Hyperlink">
    <w:name w:val="Hyperlink"/>
    <w:uiPriority w:val="99"/>
    <w:rsid w:val="00206D7C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992"/>
        <w:tab w:val="right" w:pos="1701"/>
        <w:tab w:val="right" w:leader="dot" w:pos="9923"/>
      </w:tabs>
      <w:ind w:left="425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0B58FB"/>
    <w:pPr>
      <w:tabs>
        <w:tab w:val="clear" w:pos="3402"/>
        <w:tab w:val="clear" w:pos="6804"/>
        <w:tab w:val="left" w:pos="1701"/>
        <w:tab w:val="right" w:leader="dot" w:pos="9923"/>
      </w:tabs>
      <w:ind w:left="992"/>
    </w:pPr>
  </w:style>
  <w:style w:type="paragraph" w:styleId="KeinLeerraum">
    <w:name w:val="No Spacing"/>
    <w:uiPriority w:val="1"/>
    <w:rsid w:val="00D53222"/>
    <w:rPr>
      <w:rFonts w:ascii="Verdana" w:eastAsia="PMingLiU" w:hAnsi="Verdana"/>
      <w:sz w:val="18"/>
      <w:lang w:val="de-DE" w:eastAsia="de-DE"/>
    </w:rPr>
  </w:style>
  <w:style w:type="paragraph" w:customStyle="1" w:styleId="Text">
    <w:name w:val="Text"/>
    <w:basedOn w:val="Standard"/>
    <w:qFormat/>
    <w:rsid w:val="008B4A1D"/>
    <w:pPr>
      <w:tabs>
        <w:tab w:val="left" w:pos="170"/>
      </w:tabs>
      <w:spacing w:line="276" w:lineRule="auto"/>
    </w:pPr>
    <w:rPr>
      <w:color w:val="000000"/>
    </w:rPr>
  </w:style>
  <w:style w:type="paragraph" w:customStyle="1" w:styleId="Fusszeile">
    <w:name w:val="Fusszeile"/>
    <w:basedOn w:val="Standard"/>
    <w:rsid w:val="00E64307"/>
    <w:pPr>
      <w:tabs>
        <w:tab w:val="center" w:pos="4962"/>
        <w:tab w:val="right" w:pos="9923"/>
      </w:tabs>
    </w:pPr>
    <w:rPr>
      <w:sz w:val="10"/>
      <w:szCs w:val="10"/>
    </w:rPr>
  </w:style>
  <w:style w:type="paragraph" w:styleId="Listenabsatz">
    <w:name w:val="List Paragraph"/>
    <w:basedOn w:val="Standard"/>
    <w:uiPriority w:val="34"/>
    <w:qFormat/>
    <w:rsid w:val="00F94996"/>
    <w:pPr>
      <w:ind w:left="708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75913"/>
    <w:pPr>
      <w:keepNext/>
      <w:keepLines/>
      <w:numPr>
        <w:numId w:val="0"/>
      </w:numPr>
      <w:tabs>
        <w:tab w:val="clear" w:pos="992"/>
        <w:tab w:val="clear" w:pos="3402"/>
        <w:tab w:val="clear" w:pos="6804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226A41"/>
    <w:rPr>
      <w:color w:val="808080"/>
    </w:rPr>
  </w:style>
  <w:style w:type="paragraph" w:styleId="Beschriftung">
    <w:name w:val="caption"/>
    <w:basedOn w:val="Standard"/>
    <w:next w:val="Standard"/>
    <w:uiPriority w:val="35"/>
    <w:unhideWhenUsed/>
    <w:qFormat/>
    <w:rsid w:val="00293BE1"/>
    <w:pPr>
      <w:spacing w:before="120" w:after="120" w:line="240" w:lineRule="auto"/>
    </w:pPr>
    <w:rPr>
      <w:i/>
      <w:iCs/>
      <w:color w:val="1F497D" w:themeColor="text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93BE1"/>
    <w:pPr>
      <w:tabs>
        <w:tab w:val="clear" w:pos="3402"/>
        <w:tab w:val="clear" w:pos="6804"/>
      </w:tabs>
    </w:pPr>
  </w:style>
  <w:style w:type="paragraph" w:styleId="Literaturverzeichnis">
    <w:name w:val="Bibliography"/>
    <w:basedOn w:val="Standard"/>
    <w:next w:val="Standard"/>
    <w:uiPriority w:val="37"/>
    <w:unhideWhenUsed/>
    <w:rsid w:val="00DD1840"/>
  </w:style>
  <w:style w:type="character" w:styleId="Funotenzeichen">
    <w:name w:val="footnote reference"/>
    <w:basedOn w:val="Absatz-Standardschriftart"/>
    <w:uiPriority w:val="99"/>
    <w:semiHidden/>
    <w:unhideWhenUsed/>
    <w:rsid w:val="00DD1840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462D9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462D9"/>
    <w:rPr>
      <w:rFonts w:ascii="Verdana" w:eastAsia="PMingLiU" w:hAnsi="Verdana"/>
      <w:lang w:eastAsia="de-DE"/>
    </w:rPr>
  </w:style>
  <w:style w:type="character" w:styleId="Endnotenzeichen">
    <w:name w:val="endnote reference"/>
    <w:basedOn w:val="Absatz-Standardschriftart"/>
    <w:uiPriority w:val="99"/>
    <w:semiHidden/>
    <w:unhideWhenUsed/>
    <w:rsid w:val="00C462D9"/>
    <w:rPr>
      <w:vertAlign w:val="superscript"/>
    </w:rPr>
  </w:style>
  <w:style w:type="table" w:customStyle="1" w:styleId="Tabellenraster1">
    <w:name w:val="Tabellenraster1"/>
    <w:basedOn w:val="NormaleTabelle"/>
    <w:next w:val="Tabellenraster"/>
    <w:rsid w:val="0069101C"/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1">
    <w:name w:val="Grid Table 5 Dark Accent 1"/>
    <w:basedOn w:val="NormaleTabelle"/>
    <w:uiPriority w:val="50"/>
    <w:rsid w:val="00B2267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1hell">
    <w:name w:val="Grid Table 1 Light"/>
    <w:basedOn w:val="NormaleTabelle"/>
    <w:uiPriority w:val="46"/>
    <w:rsid w:val="00827C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">
    <w:name w:val="Grid Table 4"/>
    <w:basedOn w:val="NormaleTabelle"/>
    <w:uiPriority w:val="49"/>
    <w:rsid w:val="00827C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3">
    <w:name w:val="List Table 3"/>
    <w:basedOn w:val="NormaleTabelle"/>
    <w:uiPriority w:val="48"/>
    <w:rsid w:val="005551F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6F7B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hyperlink" Target="https://github.com/02lars02/modul-318-student/raw/master/TransportAppSetup.msi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ufgaben\Arbeitsbuch\Buch\Vorlage_Arbeitsbuch_IP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0AC44FA6314755882F71F75B4DEF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EA646E-A649-4FD4-AE09-DA3ECF7700F8}"/>
      </w:docPartPr>
      <w:docPartBody>
        <w:p w:rsidR="003653B7" w:rsidRDefault="00E56E2A">
          <w:pPr>
            <w:pStyle w:val="9F0AC44FA6314755882F71F75B4DEF2B"/>
          </w:pPr>
          <w:r w:rsidRPr="00E37290">
            <w:rPr>
              <w:rStyle w:val="Platzhaltertext"/>
            </w:rPr>
            <w:t>[Autor]</w:t>
          </w:r>
        </w:p>
      </w:docPartBody>
    </w:docPart>
    <w:docPart>
      <w:docPartPr>
        <w:name w:val="6A7E87F979204AE692763923C3B643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975E1F-D460-440C-A701-A362E046053D}"/>
      </w:docPartPr>
      <w:docPartBody>
        <w:p w:rsidR="003653B7" w:rsidRDefault="00E56E2A">
          <w:pPr>
            <w:pStyle w:val="6A7E87F979204AE692763923C3B64323"/>
          </w:pPr>
          <w:r w:rsidRPr="00E37290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E2A"/>
    <w:rsid w:val="0005017D"/>
    <w:rsid w:val="00295ABF"/>
    <w:rsid w:val="003653B7"/>
    <w:rsid w:val="003E6F1E"/>
    <w:rsid w:val="00531A3F"/>
    <w:rsid w:val="0058569E"/>
    <w:rsid w:val="00687395"/>
    <w:rsid w:val="007B41ED"/>
    <w:rsid w:val="009A7672"/>
    <w:rsid w:val="00A05403"/>
    <w:rsid w:val="00A17CC6"/>
    <w:rsid w:val="00A4014A"/>
    <w:rsid w:val="00B0231F"/>
    <w:rsid w:val="00E072D3"/>
    <w:rsid w:val="00E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9F0AC44FA6314755882F71F75B4DEF2B">
    <w:name w:val="9F0AC44FA6314755882F71F75B4DEF2B"/>
  </w:style>
  <w:style w:type="paragraph" w:customStyle="1" w:styleId="6A7E87F979204AE692763923C3B64323">
    <w:name w:val="6A7E87F979204AE692763923C3B64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0C6F5EFAAB31242AD9AC599CCD2DEB5" ma:contentTypeVersion="4" ma:contentTypeDescription="Ein neues Dokument erstellen." ma:contentTypeScope="" ma:versionID="4a4ff7f20120f5b2888e2fcca24cb7d9">
  <xsd:schema xmlns:xsd="http://www.w3.org/2001/XMLSchema" xmlns:xs="http://www.w3.org/2001/XMLSchema" xmlns:p="http://schemas.microsoft.com/office/2006/metadata/properties" xmlns:ns2="8f28c936-c8b7-4889-b357-0af883ed6eb7" targetNamespace="http://schemas.microsoft.com/office/2006/metadata/properties" ma:root="true" ma:fieldsID="3de77f70ba20f7252701c7a44e79e06e" ns2:_="">
    <xsd:import namespace="8f28c936-c8b7-4889-b357-0af883ed6eb7"/>
    <xsd:element name="properties">
      <xsd:complexType>
        <xsd:sequence>
          <xsd:element name="documentManagement">
            <xsd:complexType>
              <xsd:all>
                <xsd:element ref="ns2:nc5864615c75432b95467191aa94d779" minOccurs="0"/>
                <xsd:element ref="ns2:TaxCatchAll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28c936-c8b7-4889-b357-0af883ed6eb7" elementFormDefault="qualified">
    <xsd:import namespace="http://schemas.microsoft.com/office/2006/documentManagement/types"/>
    <xsd:import namespace="http://schemas.microsoft.com/office/infopath/2007/PartnerControls"/>
    <xsd:element name="nc5864615c75432b95467191aa94d779" ma:index="9" nillable="true" ma:taxonomy="true" ma:internalName="nc5864615c75432b95467191aa94d779" ma:taxonomyFieldName="HRMKategorie" ma:displayName="Kategorie" ma:readOnly="false" ma:default="" ma:fieldId="{7c586461-5c75-432b-9546-7191aa94d779}" ma:sspId="3ee2e90c-23a7-465b-b358-6f4417dad3cb" ma:termSetId="11949917-1a9f-4be8-a770-311c4f7b75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ec2aa2a-0385-4ac1-8510-cfc60372b47b}" ma:internalName="TaxCatchAll" ma:showField="CatchAllData" ma:web="8f28c936-c8b7-4889-b357-0af883ed6e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1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1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8f28c936-c8b7-4889-b357-0af883ed6eb7">
      <Value>446</Value>
    </TaxCatchAll>
    <nc5864615c75432b95467191aa94d779 xmlns="8f28c936-c8b7-4889-b357-0af883ed6eb7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Lernende</TermName>
          <TermId xmlns="http://schemas.microsoft.com/office/infopath/2007/PartnerControls">39b0660c-8fb4-492a-87d2-3d8723432cc9</TermId>
        </TermInfo>
      </Terms>
    </nc5864615c75432b95467191aa94d779>
    <_dlc_DocId xmlns="8f28c936-c8b7-4889-b357-0af883ed6eb7">ABOUT-23-119</_dlc_DocId>
    <_dlc_DocIdUrl xmlns="8f28c936-c8b7-4889-b357-0af883ed6eb7">
      <Url>https://shp.bison-group.com/HRM/_layouts/15/DocIdRedir.aspx?ID=ABOUT-23-119</Url>
      <Description>ABOUT-23-119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Bis</b:Tag>
    <b:SourceType>InternetSite</b:SourceType>
    <b:Guid>{A8D26139-682C-4585-9839-A9FAF8C93C1B}</b:Guid>
    <b:Author>
      <b:Author>
        <b:Corporate>Bison Schweiz AG - Über uns</b:Corporate>
      </b:Author>
    </b:Author>
    <b:URL>https://www.bison-group.com/ueber-uns/vision-mission/</b:URL>
    <b:Year>2017</b:Year>
    <b:Month>01</b:Month>
    <b:Day>23</b:Day>
    <b:RefOrder>1</b:RefOrder>
  </b:Source>
  <b:Source>
    <b:Tag>Bis21</b:Tag>
    <b:SourceType>InternetSite</b:SourceType>
    <b:Guid>{7ADC79BF-A372-4C63-BC41-FEDA6CE6B32D}</b:Guid>
    <b:Author>
      <b:Author>
        <b:Corporate>Bison Schweiz AG - Lernende</b:Corporate>
      </b:Author>
    </b:Author>
    <b:Year>2017</b:Year>
    <b:Month>01</b:Month>
    <b:Day>21</b:Day>
    <b:URL>https://www.bison-group.com/lernende/</b:URL>
    <b:RefOrder>2</b:RefOrder>
  </b:Source>
</b:Sources>
</file>

<file path=customXml/itemProps1.xml><?xml version="1.0" encoding="utf-8"?>
<ds:datastoreItem xmlns:ds="http://schemas.openxmlformats.org/officeDocument/2006/customXml" ds:itemID="{A27009EE-9E9F-48D0-B1B2-FBAD89FE0B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6B9842-CAED-4D2D-99E0-C2CC619CE98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EF48E05-0619-4954-9678-60B463384F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28c936-c8b7-4889-b357-0af883ed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757D2F-A750-4B5E-95E1-3CCD25588B9E}">
  <ds:schemaRefs>
    <ds:schemaRef ds:uri="http://schemas.microsoft.com/office/2006/metadata/properties"/>
    <ds:schemaRef ds:uri="8f28c936-c8b7-4889-b357-0af883ed6eb7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12E1A5BC-94EB-4399-937D-CB7600ED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Vorlage_Arbeitsbuch_IPA.dotx</Template>
  <TotalTime>0</TotalTime>
  <Pages>16</Pages>
  <Words>1480</Words>
  <Characters>9324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Arbeitsbuch und IPA für Lernende</vt:lpstr>
    </vt:vector>
  </TitlesOfParts>
  <Company>BISON Schweiz AG</Company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Arbeitsbuch und IPA für Lernende</dc:title>
  <dc:creator>Ghezzi Lars [Bison Schweiz AG]</dc:creator>
  <cp:lastModifiedBy>Ghezzi Lars [Bison Schweiz AG]</cp:lastModifiedBy>
  <cp:revision>381</cp:revision>
  <cp:lastPrinted>2017-01-23T14:51:00Z</cp:lastPrinted>
  <dcterms:created xsi:type="dcterms:W3CDTF">2018-09-17T06:02:00Z</dcterms:created>
  <dcterms:modified xsi:type="dcterms:W3CDTF">2018-12-04T09:20:00Z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0x010100B0C6F5EFAAB31242AD9AC599CCD2DEB5</vt:lpwstr>
  </property>
  <property fmtid="{D5CDD505-2E9C-101B-9397-08002B2CF9AE}" pid="3" name="typ">
    <vt:lpwstr>4 Dokumentvorlagen</vt:lpwstr>
  </property>
  <property fmtid="{D5CDD505-2E9C-101B-9397-08002B2CF9AE}" pid="4" name="Date and Time">
    <vt:lpwstr>2012-02-06T20:00:00Z</vt:lpwstr>
  </property>
  <property fmtid="{D5CDD505-2E9C-101B-9397-08002B2CF9AE}" pid="5" name="Unternehmung">
    <vt:lpwstr>129;#Bison Schweiz AG|5714cde8-163b-4bf4-8f60-fdd2f154f0f6</vt:lpwstr>
  </property>
  <property fmtid="{D5CDD505-2E9C-101B-9397-08002B2CF9AE}" pid="6" name="Vorlagenkategorie">
    <vt:lpwstr>37;#Dokument|377ead15-54d5-46cb-a59c-3f0392bc9809</vt:lpwstr>
  </property>
  <property fmtid="{D5CDD505-2E9C-101B-9397-08002B2CF9AE}" pid="7" name="Bereich">
    <vt:lpwstr>145;#Dokumente|6400f251-33ba-4366-8a51-e55f704c40e5</vt:lpwstr>
  </property>
  <property fmtid="{D5CDD505-2E9C-101B-9397-08002B2CF9AE}" pid="8" name="_dlc_DocIdItemGuid">
    <vt:lpwstr>ea305a90-740f-4409-9a31-6d2f0ff3962a</vt:lpwstr>
  </property>
  <property fmtid="{D5CDD505-2E9C-101B-9397-08002B2CF9AE}" pid="9" name="Prozess">
    <vt:lpwstr>52;#ohne Prozess|c47eead8-9425-4fd6-a971-39b602549b54</vt:lpwstr>
  </property>
  <property fmtid="{D5CDD505-2E9C-101B-9397-08002B2CF9AE}" pid="10" name="QMS_x0020_Dokumententyp">
    <vt:lpwstr>51;#Vorlage|2e340196-4720-494d-bf4e-1d592e1aa9fe</vt:lpwstr>
  </property>
  <property fmtid="{D5CDD505-2E9C-101B-9397-08002B2CF9AE}" pid="11" name="Organisationseinheit">
    <vt:lpwstr>122;#Marketing|54c6ea45-5ac9-4ee5-a67d-3c53ba0d0885</vt:lpwstr>
  </property>
  <property fmtid="{D5CDD505-2E9C-101B-9397-08002B2CF9AE}" pid="12" name="Owner">
    <vt:lpwstr>75;#Chief Marketing Officer|be06ba70-e946-463a-aca8-efd1837408dc</vt:lpwstr>
  </property>
  <property fmtid="{D5CDD505-2E9C-101B-9397-08002B2CF9AE}" pid="13" name="QMS Dokumententyp">
    <vt:lpwstr>51</vt:lpwstr>
  </property>
  <property fmtid="{D5CDD505-2E9C-101B-9397-08002B2CF9AE}" pid="14" name="Freigabe durch">
    <vt:lpwstr>Owner</vt:lpwstr>
  </property>
  <property fmtid="{D5CDD505-2E9C-101B-9397-08002B2CF9AE}" pid="15" name="HRMKategorie">
    <vt:lpwstr>446;#Lernende|39b0660c-8fb4-492a-87d2-3d8723432cc9</vt:lpwstr>
  </property>
</Properties>
</file>